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C4" w:rsidRPr="00B6382B" w:rsidRDefault="005854C4">
      <w:pPr>
        <w:pStyle w:val="Puesto"/>
        <w:jc w:val="right"/>
      </w:pPr>
      <w:r w:rsidRPr="005854C4">
        <w:t>Plan de Gestión de la Configuración</w:t>
      </w:r>
      <w:r w:rsidRPr="00B6382B">
        <w:t xml:space="preserve"> </w:t>
      </w:r>
    </w:p>
    <w:p w:rsidR="00575436" w:rsidRPr="00B6382B" w:rsidRDefault="00825F82">
      <w:pPr>
        <w:pStyle w:val="Puesto"/>
        <w:jc w:val="right"/>
      </w:pPr>
      <w:r w:rsidRPr="00B6382B">
        <w:t xml:space="preserve">Web </w:t>
      </w:r>
      <w:proofErr w:type="spellStart"/>
      <w:r w:rsidR="00D013D9" w:rsidRPr="00B6382B">
        <w:t>D’licia</w:t>
      </w:r>
      <w:proofErr w:type="spellEnd"/>
    </w:p>
    <w:p w:rsidR="00575436" w:rsidRPr="00B6382B" w:rsidRDefault="00575436">
      <w:pPr>
        <w:pStyle w:val="Puesto"/>
        <w:jc w:val="right"/>
      </w:pPr>
    </w:p>
    <w:p w:rsidR="00575436" w:rsidRPr="00C75FF0" w:rsidRDefault="00575436">
      <w:pPr>
        <w:pStyle w:val="Puesto"/>
        <w:jc w:val="right"/>
      </w:pPr>
    </w:p>
    <w:p w:rsidR="00575436" w:rsidRPr="00B6382B" w:rsidRDefault="00C75FF0">
      <w:pPr>
        <w:pStyle w:val="Puesto"/>
        <w:jc w:val="right"/>
        <w:rPr>
          <w:sz w:val="28"/>
        </w:rPr>
      </w:pPr>
      <w:r w:rsidRPr="00C75FF0">
        <w:rPr>
          <w:sz w:val="28"/>
        </w:rPr>
        <w:t>Versión</w:t>
      </w:r>
      <w:r w:rsidR="007E52D5" w:rsidRPr="00B6382B">
        <w:rPr>
          <w:sz w:val="28"/>
        </w:rPr>
        <w:t xml:space="preserve"> </w:t>
      </w:r>
      <w:r w:rsidR="006D79F8" w:rsidRPr="00B6382B">
        <w:rPr>
          <w:sz w:val="28"/>
        </w:rPr>
        <w:t>1.0</w:t>
      </w:r>
    </w:p>
    <w:p w:rsidR="00575436" w:rsidRPr="00B6382B" w:rsidRDefault="00575436">
      <w:pPr>
        <w:pStyle w:val="Puesto"/>
        <w:rPr>
          <w:sz w:val="28"/>
        </w:rPr>
      </w:pPr>
    </w:p>
    <w:p w:rsidR="00575436" w:rsidRPr="00B6382B" w:rsidRDefault="00575436"/>
    <w:p w:rsidR="00575436" w:rsidRPr="00B6382B" w:rsidRDefault="00575436" w:rsidP="00C762A0">
      <w:pPr>
        <w:pStyle w:val="InfoBlue"/>
      </w:pPr>
    </w:p>
    <w:p w:rsidR="00575436" w:rsidRPr="00B6382B" w:rsidRDefault="00575436">
      <w:pPr>
        <w:sectPr w:rsidR="00575436" w:rsidRPr="00B6382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117E5" w:rsidRDefault="008117E5">
      <w:pPr>
        <w:pStyle w:val="Puesto"/>
      </w:pPr>
    </w:p>
    <w:p w:rsidR="008117E5" w:rsidRDefault="008117E5" w:rsidP="008117E5">
      <w:pPr>
        <w:pStyle w:val="Puesto"/>
      </w:pPr>
      <w:r>
        <w:t>Control de la Configuración</w:t>
      </w:r>
    </w:p>
    <w:p w:rsidR="00F7504F" w:rsidRPr="00F7504F" w:rsidRDefault="00F7504F" w:rsidP="00F750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8117E5" w:rsidTr="008117E5">
        <w:tc>
          <w:tcPr>
            <w:tcW w:w="4583" w:type="dxa"/>
          </w:tcPr>
          <w:p w:rsidR="008117E5" w:rsidRDefault="008117E5" w:rsidP="008117E5">
            <w:r>
              <w:t>Titulo</w:t>
            </w:r>
          </w:p>
        </w:tc>
        <w:tc>
          <w:tcPr>
            <w:tcW w:w="4584" w:type="dxa"/>
          </w:tcPr>
          <w:p w:rsidR="008117E5" w:rsidRDefault="0014437E" w:rsidP="008117E5"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8117E5">
                  <w:t>Plan de Gestión de la Configuración</w:t>
                </w:r>
              </w:sdtContent>
            </w:sdt>
          </w:p>
        </w:tc>
      </w:tr>
      <w:tr w:rsidR="008117E5" w:rsidTr="008117E5">
        <w:tc>
          <w:tcPr>
            <w:tcW w:w="4583" w:type="dxa"/>
          </w:tcPr>
          <w:p w:rsidR="008117E5" w:rsidRPr="002E6FF0" w:rsidRDefault="008117E5" w:rsidP="008117E5">
            <w:pPr>
              <w:rPr>
                <w:lang w:val="en-US"/>
              </w:rPr>
            </w:pPr>
            <w:r>
              <w:t>Referencia:</w:t>
            </w:r>
          </w:p>
        </w:tc>
        <w:tc>
          <w:tcPr>
            <w:tcW w:w="4584" w:type="dxa"/>
          </w:tcPr>
          <w:p w:rsidR="008117E5" w:rsidRDefault="008117E5" w:rsidP="008117E5">
            <w:r w:rsidRPr="002E6FF0">
              <w:rPr>
                <w:lang w:val="en-US"/>
              </w:rPr>
              <w:t>Configuration</w:t>
            </w:r>
            <w:r w:rsidRPr="008117E5">
              <w:t xml:space="preserve"> Management Plan</w:t>
            </w:r>
            <w:r>
              <w:t>.docx</w:t>
            </w:r>
          </w:p>
        </w:tc>
      </w:tr>
      <w:tr w:rsidR="008117E5" w:rsidTr="00C41CAC">
        <w:trPr>
          <w:trHeight w:val="782"/>
        </w:trPr>
        <w:tc>
          <w:tcPr>
            <w:tcW w:w="4583" w:type="dxa"/>
          </w:tcPr>
          <w:p w:rsidR="008117E5" w:rsidRDefault="008117E5" w:rsidP="008117E5">
            <w:r>
              <w:t>Autores:</w:t>
            </w:r>
          </w:p>
        </w:tc>
        <w:tc>
          <w:tcPr>
            <w:tcW w:w="4584" w:type="dxa"/>
          </w:tcPr>
          <w:p w:rsidR="008117E5" w:rsidRDefault="008117E5" w:rsidP="008117E5">
            <w:pPr>
              <w:pStyle w:val="Tabletext"/>
              <w:spacing w:after="0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  <w:p w:rsidR="008117E5" w:rsidRDefault="008117E5" w:rsidP="008117E5">
            <w:pPr>
              <w:pStyle w:val="Tabletext"/>
              <w:spacing w:after="0"/>
            </w:pPr>
            <w:r>
              <w:t>María Fernanda Segovia</w:t>
            </w:r>
          </w:p>
          <w:p w:rsidR="008117E5" w:rsidRDefault="008117E5" w:rsidP="00F7504F">
            <w:pPr>
              <w:pStyle w:val="Tabletext"/>
              <w:spacing w:after="0"/>
            </w:pPr>
            <w:r w:rsidRPr="00944B78">
              <w:t>Chala</w:t>
            </w:r>
          </w:p>
        </w:tc>
      </w:tr>
      <w:tr w:rsidR="008117E5" w:rsidTr="008117E5">
        <w:tc>
          <w:tcPr>
            <w:tcW w:w="4583" w:type="dxa"/>
          </w:tcPr>
          <w:p w:rsidR="008117E5" w:rsidRDefault="008117E5" w:rsidP="008117E5">
            <w:r>
              <w:t>Fecha:</w:t>
            </w:r>
          </w:p>
        </w:tc>
        <w:tc>
          <w:tcPr>
            <w:tcW w:w="4584" w:type="dxa"/>
          </w:tcPr>
          <w:p w:rsidR="008117E5" w:rsidRDefault="008117E5" w:rsidP="008117E5">
            <w:r>
              <w:t>18/04/2015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8117E5" w:rsidRDefault="008117E5" w:rsidP="008117E5">
      <w:pPr>
        <w:pStyle w:val="Puesto"/>
      </w:pPr>
      <w:r>
        <w:t>Histórico de Versiones</w:t>
      </w:r>
    </w:p>
    <w:p w:rsidR="008117E5" w:rsidRDefault="008117E5" w:rsidP="008117E5">
      <w:pPr>
        <w:tabs>
          <w:tab w:val="left" w:pos="3894"/>
        </w:tabs>
        <w:rPr>
          <w:rFonts w:ascii="Arial" w:hAnsi="Arial"/>
          <w:b/>
          <w:sz w:val="36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417"/>
        <w:gridCol w:w="2694"/>
        <w:gridCol w:w="2693"/>
      </w:tblGrid>
      <w:tr w:rsidR="008117E5" w:rsidTr="00B5586D">
        <w:tc>
          <w:tcPr>
            <w:tcW w:w="1526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Fecha</w:t>
            </w:r>
          </w:p>
        </w:tc>
        <w:tc>
          <w:tcPr>
            <w:tcW w:w="1134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Versión</w:t>
            </w:r>
          </w:p>
        </w:tc>
        <w:tc>
          <w:tcPr>
            <w:tcW w:w="1417" w:type="dxa"/>
          </w:tcPr>
          <w:p w:rsidR="008117E5" w:rsidRPr="00917089" w:rsidRDefault="008117E5" w:rsidP="00B5586D">
            <w:pPr>
              <w:jc w:val="center"/>
              <w:rPr>
                <w:b/>
              </w:rPr>
            </w:pPr>
            <w:r w:rsidRPr="00917089">
              <w:rPr>
                <w:b/>
              </w:rPr>
              <w:t>Estado</w:t>
            </w:r>
          </w:p>
        </w:tc>
        <w:tc>
          <w:tcPr>
            <w:tcW w:w="2694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Responsable</w:t>
            </w:r>
          </w:p>
        </w:tc>
        <w:tc>
          <w:tcPr>
            <w:tcW w:w="2693" w:type="dxa"/>
          </w:tcPr>
          <w:p w:rsidR="008117E5" w:rsidRPr="00917089" w:rsidRDefault="008117E5" w:rsidP="00B5586D">
            <w:pPr>
              <w:rPr>
                <w:b/>
              </w:rPr>
            </w:pPr>
            <w:r w:rsidRPr="00917089">
              <w:rPr>
                <w:b/>
              </w:rPr>
              <w:t>Nombre de Archivo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B5586D">
            <w:pPr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:rsidR="008117E5" w:rsidRDefault="008117E5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  <w:tc>
          <w:tcPr>
            <w:tcW w:w="2693" w:type="dxa"/>
          </w:tcPr>
          <w:p w:rsidR="008117E5" w:rsidRDefault="0043415C" w:rsidP="00B5586D">
            <w:r w:rsidRPr="0043415C">
              <w:t>DLC_PLN_01</w:t>
            </w:r>
            <w:r w:rsidR="008117E5">
              <w:t>_</w:t>
            </w:r>
            <w:r>
              <w:t>v</w:t>
            </w:r>
            <w:r w:rsidR="008117E5">
              <w:t>1.0.docx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8117E5" w:rsidP="00ED7774">
            <w:pPr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8117E5" w:rsidRDefault="008117E5" w:rsidP="00B5586D">
            <w:pPr>
              <w:jc w:val="center"/>
            </w:pPr>
            <w:r>
              <w:t>1.1</w:t>
            </w:r>
          </w:p>
        </w:tc>
        <w:tc>
          <w:tcPr>
            <w:tcW w:w="1417" w:type="dxa"/>
          </w:tcPr>
          <w:p w:rsidR="008117E5" w:rsidRDefault="00ED7774" w:rsidP="00B5586D">
            <w:pPr>
              <w:jc w:val="center"/>
            </w:pPr>
            <w:r>
              <w:t>Revisión</w:t>
            </w:r>
          </w:p>
        </w:tc>
        <w:tc>
          <w:tcPr>
            <w:tcW w:w="2694" w:type="dxa"/>
          </w:tcPr>
          <w:p w:rsidR="008117E5" w:rsidRDefault="008117E5" w:rsidP="00B5586D">
            <w:r>
              <w:t>María Fernanda Segovia</w:t>
            </w:r>
          </w:p>
        </w:tc>
        <w:tc>
          <w:tcPr>
            <w:tcW w:w="2693" w:type="dxa"/>
          </w:tcPr>
          <w:p w:rsidR="008117E5" w:rsidRDefault="0043415C" w:rsidP="00B5586D">
            <w:r w:rsidRPr="0043415C">
              <w:t>DLC_PLN_01_v1.1</w:t>
            </w:r>
            <w:r w:rsidR="008117E5">
              <w:t>.docx</w:t>
            </w:r>
          </w:p>
        </w:tc>
      </w:tr>
      <w:tr w:rsidR="008117E5" w:rsidTr="00B5586D">
        <w:tc>
          <w:tcPr>
            <w:tcW w:w="1526" w:type="dxa"/>
          </w:tcPr>
          <w:p w:rsidR="008117E5" w:rsidRDefault="00ED7774" w:rsidP="00ED7774">
            <w:pPr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8117E5" w:rsidRDefault="00ED7774" w:rsidP="00ED7774">
            <w:pPr>
              <w:jc w:val="center"/>
            </w:pPr>
            <w:r>
              <w:t>1.2</w:t>
            </w:r>
          </w:p>
        </w:tc>
        <w:tc>
          <w:tcPr>
            <w:tcW w:w="1417" w:type="dxa"/>
          </w:tcPr>
          <w:p w:rsidR="008117E5" w:rsidRDefault="00ED7774" w:rsidP="00ED7774">
            <w:pPr>
              <w:jc w:val="center"/>
            </w:pPr>
            <w:r>
              <w:t>Final</w:t>
            </w:r>
          </w:p>
        </w:tc>
        <w:tc>
          <w:tcPr>
            <w:tcW w:w="2694" w:type="dxa"/>
          </w:tcPr>
          <w:p w:rsidR="008117E5" w:rsidRDefault="00ED7774" w:rsidP="00B5586D">
            <w:r>
              <w:t>Diego Chala</w:t>
            </w:r>
          </w:p>
        </w:tc>
        <w:tc>
          <w:tcPr>
            <w:tcW w:w="2693" w:type="dxa"/>
          </w:tcPr>
          <w:p w:rsidR="008117E5" w:rsidRDefault="00ED7774" w:rsidP="00B5586D">
            <w:r>
              <w:t>DLC_PLN_01_v1.2.docx</w:t>
            </w:r>
          </w:p>
        </w:tc>
      </w:tr>
    </w:tbl>
    <w:p w:rsidR="008117E5" w:rsidRDefault="008117E5" w:rsidP="00F7504F">
      <w:pPr>
        <w:pStyle w:val="Puesto"/>
        <w:jc w:val="left"/>
      </w:pPr>
    </w:p>
    <w:p w:rsidR="00575436" w:rsidRDefault="00917089">
      <w:pPr>
        <w:pStyle w:val="Puesto"/>
      </w:pPr>
      <w:r>
        <w:t>Histórico de Cambios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252"/>
        <w:gridCol w:w="2592"/>
      </w:tblGrid>
      <w:tr w:rsidR="00575436" w:rsidTr="00917089">
        <w:tc>
          <w:tcPr>
            <w:tcW w:w="1526" w:type="dxa"/>
          </w:tcPr>
          <w:p w:rsidR="00575436" w:rsidRDefault="00C4654F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:rsidR="00575436" w:rsidRDefault="005854C4" w:rsidP="009170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25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2" w:type="dxa"/>
          </w:tcPr>
          <w:p w:rsidR="00575436" w:rsidRDefault="005854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75436" w:rsidTr="00917089">
        <w:tc>
          <w:tcPr>
            <w:tcW w:w="1526" w:type="dxa"/>
          </w:tcPr>
          <w:p w:rsidR="00575436" w:rsidRDefault="00D013D9" w:rsidP="00917089">
            <w:pPr>
              <w:pStyle w:val="Tabletext"/>
              <w:jc w:val="center"/>
            </w:pPr>
            <w:r>
              <w:t>15/04/2015</w:t>
            </w:r>
          </w:p>
        </w:tc>
        <w:tc>
          <w:tcPr>
            <w:tcW w:w="1134" w:type="dxa"/>
          </w:tcPr>
          <w:p w:rsidR="00575436" w:rsidRDefault="006D79F8" w:rsidP="009170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252" w:type="dxa"/>
          </w:tcPr>
          <w:p w:rsidR="00575436" w:rsidRPr="00825F82" w:rsidRDefault="006D79F8" w:rsidP="00D013D9">
            <w:pPr>
              <w:pStyle w:val="Tabletext"/>
              <w:tabs>
                <w:tab w:val="left" w:pos="1200"/>
              </w:tabs>
            </w:pPr>
            <w:r>
              <w:t xml:space="preserve">Primera versión del </w:t>
            </w:r>
            <w:r w:rsidR="00243EBE">
              <w:t>documento</w:t>
            </w:r>
          </w:p>
        </w:tc>
        <w:tc>
          <w:tcPr>
            <w:tcW w:w="2592" w:type="dxa"/>
          </w:tcPr>
          <w:p w:rsidR="00575436" w:rsidRDefault="00D013D9">
            <w:pPr>
              <w:pStyle w:val="Tabletext"/>
            </w:pPr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  <w:tr w:rsidR="00575436" w:rsidTr="00917089">
        <w:tc>
          <w:tcPr>
            <w:tcW w:w="1526" w:type="dxa"/>
          </w:tcPr>
          <w:p w:rsidR="00575436" w:rsidRDefault="001D1E37" w:rsidP="00917089">
            <w:pPr>
              <w:pStyle w:val="Tabletext"/>
              <w:jc w:val="center"/>
            </w:pPr>
            <w:r>
              <w:t>18/04/2015</w:t>
            </w:r>
          </w:p>
        </w:tc>
        <w:tc>
          <w:tcPr>
            <w:tcW w:w="1134" w:type="dxa"/>
          </w:tcPr>
          <w:p w:rsidR="00575436" w:rsidRDefault="001D1E37" w:rsidP="0091708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252" w:type="dxa"/>
          </w:tcPr>
          <w:p w:rsidR="00575436" w:rsidRDefault="001D1E37" w:rsidP="007A2D07">
            <w:pPr>
              <w:pStyle w:val="Tabletext"/>
            </w:pPr>
            <w:r>
              <w:t xml:space="preserve">Segunda Versión del Documento- Se agregó </w:t>
            </w:r>
            <w:r w:rsidR="007A2D07"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Pr="001D1E37" w:rsidRDefault="00C75FF0">
            <w:pPr>
              <w:pStyle w:val="Tabletext"/>
              <w:rPr>
                <w:u w:val="single"/>
              </w:rPr>
            </w:pPr>
            <w:r>
              <w:t>María</w:t>
            </w:r>
            <w:r w:rsidR="001D1E37">
              <w:t xml:space="preserve"> Fernanda Segovia</w:t>
            </w:r>
          </w:p>
        </w:tc>
      </w:tr>
      <w:tr w:rsidR="00575436" w:rsidTr="00917089">
        <w:tc>
          <w:tcPr>
            <w:tcW w:w="1526" w:type="dxa"/>
          </w:tcPr>
          <w:p w:rsidR="00575436" w:rsidRDefault="00ED7774" w:rsidP="00ED7774">
            <w:pPr>
              <w:pStyle w:val="Tabletext"/>
              <w:jc w:val="center"/>
            </w:pPr>
            <w:r>
              <w:t>22/05/2015</w:t>
            </w:r>
          </w:p>
        </w:tc>
        <w:tc>
          <w:tcPr>
            <w:tcW w:w="1134" w:type="dxa"/>
          </w:tcPr>
          <w:p w:rsidR="00575436" w:rsidRDefault="00ED7774" w:rsidP="00ED7774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252" w:type="dxa"/>
          </w:tcPr>
          <w:p w:rsidR="00575436" w:rsidRDefault="00ED7774" w:rsidP="00ED7774">
            <w:pPr>
              <w:pStyle w:val="Tabletext"/>
            </w:pPr>
            <w:r>
              <w:t xml:space="preserve">Tercera Versión del Documento - Se Actualizo </w:t>
            </w:r>
            <w:r w:rsidRPr="009527D3">
              <w:rPr>
                <w:noProof/>
                <w:lang w:val="en-US"/>
              </w:rPr>
              <w:t>The Configuration Management Program</w:t>
            </w:r>
          </w:p>
        </w:tc>
        <w:tc>
          <w:tcPr>
            <w:tcW w:w="2592" w:type="dxa"/>
          </w:tcPr>
          <w:p w:rsidR="00575436" w:rsidRDefault="00ED7774">
            <w:pPr>
              <w:pStyle w:val="Tabletext"/>
            </w:pPr>
            <w:r>
              <w:t>Diego Chala</w:t>
            </w:r>
          </w:p>
        </w:tc>
      </w:tr>
      <w:tr w:rsidR="00575436" w:rsidTr="008117E5">
        <w:trPr>
          <w:trHeight w:val="65"/>
        </w:trPr>
        <w:tc>
          <w:tcPr>
            <w:tcW w:w="1526" w:type="dxa"/>
          </w:tcPr>
          <w:p w:rsidR="00575436" w:rsidRDefault="00575436">
            <w:pPr>
              <w:pStyle w:val="Tabletext"/>
            </w:pPr>
          </w:p>
        </w:tc>
        <w:tc>
          <w:tcPr>
            <w:tcW w:w="1134" w:type="dxa"/>
          </w:tcPr>
          <w:p w:rsidR="00575436" w:rsidRDefault="00575436">
            <w:pPr>
              <w:pStyle w:val="Tabletext"/>
            </w:pPr>
          </w:p>
        </w:tc>
        <w:tc>
          <w:tcPr>
            <w:tcW w:w="4252" w:type="dxa"/>
          </w:tcPr>
          <w:p w:rsidR="00575436" w:rsidRDefault="00575436">
            <w:pPr>
              <w:pStyle w:val="Tabletext"/>
            </w:pPr>
          </w:p>
        </w:tc>
        <w:tc>
          <w:tcPr>
            <w:tcW w:w="2592" w:type="dxa"/>
          </w:tcPr>
          <w:p w:rsidR="00575436" w:rsidRDefault="00575436">
            <w:pPr>
              <w:pStyle w:val="Tabletext"/>
            </w:pPr>
          </w:p>
        </w:tc>
      </w:tr>
    </w:tbl>
    <w:p w:rsidR="00575436" w:rsidRDefault="00575436"/>
    <w:p w:rsidR="00C4654F" w:rsidRPr="00C4654F" w:rsidRDefault="00C4654F" w:rsidP="00C4654F"/>
    <w:p w:rsidR="00575436" w:rsidRPr="001D1E37" w:rsidRDefault="007E52D5">
      <w:pPr>
        <w:pStyle w:val="Puesto"/>
        <w:rPr>
          <w:lang w:val="en-US"/>
        </w:rPr>
      </w:pPr>
      <w:r w:rsidRPr="00C75FF0">
        <w:br w:type="page"/>
      </w:r>
      <w:r w:rsidR="00C75FF0" w:rsidRPr="00C75FF0">
        <w:t>Tabla</w:t>
      </w:r>
      <w:r w:rsidR="005854C4">
        <w:rPr>
          <w:lang w:val="en-US"/>
        </w:rPr>
        <w:t xml:space="preserve"> de</w:t>
      </w:r>
      <w:r w:rsidR="005854C4" w:rsidRPr="00C75FF0">
        <w:t xml:space="preserve"> contenidos</w:t>
      </w:r>
    </w:p>
    <w:p w:rsidR="001A0137" w:rsidRDefault="007E52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fldChar w:fldCharType="begin"/>
      </w:r>
      <w:r w:rsidRPr="001D1E37">
        <w:rPr>
          <w:lang w:val="en-US"/>
        </w:rPr>
        <w:instrText xml:space="preserve"> TOC \o "1-3" </w:instrText>
      </w:r>
      <w:r>
        <w:fldChar w:fldCharType="separate"/>
      </w:r>
      <w:r w:rsidR="001A0137">
        <w:rPr>
          <w:noProof/>
        </w:rPr>
        <w:t>1.</w:t>
      </w:r>
      <w:r w:rsidR="001A0137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1A0137">
        <w:rPr>
          <w:noProof/>
        </w:rPr>
        <w:t>Introducción</w:t>
      </w:r>
      <w:r w:rsidR="001A0137">
        <w:rPr>
          <w:noProof/>
        </w:rPr>
        <w:tab/>
      </w:r>
      <w:r w:rsidR="001A0137">
        <w:rPr>
          <w:noProof/>
        </w:rPr>
        <w:fldChar w:fldCharType="begin"/>
      </w:r>
      <w:r w:rsidR="001A0137">
        <w:rPr>
          <w:noProof/>
        </w:rPr>
        <w:instrText xml:space="preserve"> PAGEREF _Toc417653808 \h </w:instrText>
      </w:r>
      <w:r w:rsidR="001A0137">
        <w:rPr>
          <w:noProof/>
        </w:rPr>
      </w:r>
      <w:r w:rsidR="001A0137">
        <w:rPr>
          <w:noProof/>
        </w:rPr>
        <w:fldChar w:fldCharType="separate"/>
      </w:r>
      <w:r w:rsidR="001A0137">
        <w:rPr>
          <w:noProof/>
        </w:rPr>
        <w:t>4</w:t>
      </w:r>
      <w:r w:rsidR="001A0137"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Software Configuración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Organización,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>
        <w:rPr>
          <w:noProof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0137" w:rsidRDefault="001A013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The Configuration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9527D3">
        <w:rPr>
          <w:noProof/>
          <w:lang w:val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9527D3">
        <w:rPr>
          <w:noProof/>
          <w:lang w:val="en-US"/>
        </w:rPr>
        <w:t>Configuration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_Toc417653815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Identificación ECS</w:t>
      </w:r>
      <w:r>
        <w:tab/>
      </w:r>
      <w:r>
        <w:fldChar w:fldCharType="begin"/>
      </w:r>
      <w:r>
        <w:instrText xml:space="preserve"> PAGEREF _Toc417653816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Ciclo de Vida de asociado</w:t>
      </w:r>
      <w:r>
        <w:tab/>
      </w:r>
      <w:r>
        <w:fldChar w:fldCharType="begin"/>
      </w:r>
      <w:r>
        <w:instrText xml:space="preserve"> PAGEREF _Toc417653817 \h </w:instrText>
      </w:r>
      <w:r>
        <w:fldChar w:fldCharType="separate"/>
      </w:r>
      <w:r>
        <w:t>7</w:t>
      </w:r>
      <w:r>
        <w:fldChar w:fldCharType="end"/>
      </w:r>
    </w:p>
    <w:p w:rsidR="001A0137" w:rsidRDefault="001A0137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r>
        <w:t>3.1.3</w:t>
      </w:r>
      <w:r>
        <w:rPr>
          <w:rFonts w:asciiTheme="minorHAnsi" w:eastAsiaTheme="minorEastAsia" w:hAnsiTheme="minorHAnsi" w:cstheme="minorBidi"/>
          <w:sz w:val="22"/>
          <w:szCs w:val="22"/>
          <w:lang w:eastAsia="es-PE"/>
        </w:rPr>
        <w:tab/>
      </w:r>
      <w:r>
        <w:t>Responsabilidades  (Matriz RACI)</w:t>
      </w:r>
      <w:r>
        <w:tab/>
      </w:r>
      <w:r>
        <w:fldChar w:fldCharType="begin"/>
      </w:r>
      <w:r>
        <w:instrText xml:space="preserve"> PAGEREF _Toc417653818 \h </w:instrText>
      </w:r>
      <w:r>
        <w:fldChar w:fldCharType="separate"/>
      </w:r>
      <w:r>
        <w:t>8</w:t>
      </w:r>
      <w:r>
        <w:fldChar w:fldCharType="end"/>
      </w:r>
    </w:p>
    <w:p w:rsidR="005854C4" w:rsidRPr="005854C4" w:rsidRDefault="007E52D5" w:rsidP="005854C4">
      <w:pPr>
        <w:pStyle w:val="Puesto"/>
      </w:pPr>
      <w:r>
        <w:fldChar w:fldCharType="end"/>
      </w:r>
      <w:r w:rsidRPr="00B6382B">
        <w:br w:type="page"/>
      </w:r>
      <w:bookmarkStart w:id="0" w:name="_Toc388081625"/>
      <w:bookmarkStart w:id="1" w:name="_Toc389027946"/>
      <w:r w:rsidR="005854C4" w:rsidRPr="005854C4">
        <w:t>Plan de Gestión de la Configuración</w:t>
      </w:r>
    </w:p>
    <w:bookmarkEnd w:id="0"/>
    <w:bookmarkEnd w:id="1"/>
    <w:p w:rsidR="00575436" w:rsidRDefault="00575436">
      <w:pPr>
        <w:pStyle w:val="Puesto"/>
      </w:pPr>
    </w:p>
    <w:p w:rsidR="00575436" w:rsidRPr="00D3740E" w:rsidRDefault="005854C4">
      <w:pPr>
        <w:pStyle w:val="Ttulo1"/>
        <w:keepNext w:val="0"/>
      </w:pPr>
      <w:bookmarkStart w:id="2" w:name="_Toc417653808"/>
      <w:r>
        <w:t>Introducción</w:t>
      </w:r>
      <w:bookmarkEnd w:id="2"/>
    </w:p>
    <w:p w:rsidR="00944B78" w:rsidRPr="00D3740E" w:rsidRDefault="00944B78" w:rsidP="00944B78"/>
    <w:p w:rsidR="00575436" w:rsidRPr="00D3740E" w:rsidRDefault="005854C4" w:rsidP="007A423A">
      <w:pPr>
        <w:pStyle w:val="Ttulo2"/>
        <w:keepNext w:val="0"/>
      </w:pPr>
      <w:bookmarkStart w:id="3" w:name="_Toc417653809"/>
      <w:r>
        <w:t>Propósito</w:t>
      </w:r>
      <w:bookmarkEnd w:id="3"/>
    </w:p>
    <w:p w:rsidR="006B0EE0" w:rsidRPr="00243EBE" w:rsidRDefault="006B0EE0" w:rsidP="006B0EE0"/>
    <w:p w:rsidR="00EC7DBD" w:rsidRPr="00C21BC7" w:rsidRDefault="00EC7DBD" w:rsidP="004B7D52">
      <w:pPr>
        <w:ind w:left="720"/>
      </w:pPr>
      <w:r>
        <w:t>El objetivo de este</w:t>
      </w:r>
      <w:r w:rsidRPr="00C21BC7">
        <w:t xml:space="preserve"> Plan </w:t>
      </w:r>
      <w:r>
        <w:t xml:space="preserve">de </w:t>
      </w:r>
      <w:r w:rsidRPr="00C21BC7">
        <w:t>Gestión de la Configuración (CM)</w:t>
      </w:r>
      <w:r>
        <w:t>,</w:t>
      </w:r>
      <w:r w:rsidRPr="00C21BC7">
        <w:t xml:space="preserve"> es proporcionar una </w:t>
      </w:r>
      <w:r>
        <w:t>perspectiva</w:t>
      </w:r>
      <w:r w:rsidRPr="00C21BC7">
        <w:t xml:space="preserve"> de la organización, actividades, tareas y los objetivos de</w:t>
      </w:r>
      <w:r w:rsidR="0010041F">
        <w:t xml:space="preserve"> la CM</w:t>
      </w:r>
      <w:r w:rsidR="004B7D52">
        <w:t>, además de identificar</w:t>
      </w:r>
      <w:r w:rsidRPr="00C21BC7">
        <w:t xml:space="preserve"> los </w:t>
      </w:r>
      <w:r w:rsidR="0010041F">
        <w:t>elementos de configuración (CI) y</w:t>
      </w:r>
      <w:r w:rsidRPr="00C21BC7">
        <w:t xml:space="preserve"> control de cambios</w:t>
      </w:r>
      <w:r w:rsidR="004B7D52">
        <w:t>. S</w:t>
      </w:r>
      <w:r w:rsidRPr="00C21BC7">
        <w:t xml:space="preserve">e proporcionan detalles adicionales sobre las actividades de CM, técnicas y herramientas en los procedimientos de relacionados </w:t>
      </w:r>
      <w:r>
        <w:t xml:space="preserve">a </w:t>
      </w:r>
      <w:r w:rsidRPr="00C21BC7">
        <w:t>CM. </w:t>
      </w:r>
    </w:p>
    <w:p w:rsidR="007A423A" w:rsidRPr="00D3740E" w:rsidRDefault="007A423A" w:rsidP="007A423A"/>
    <w:p w:rsidR="00575436" w:rsidRPr="00D3740E" w:rsidRDefault="005854C4" w:rsidP="00C762A0">
      <w:pPr>
        <w:pStyle w:val="Ttulo2"/>
        <w:keepNext w:val="0"/>
      </w:pPr>
      <w:bookmarkStart w:id="4" w:name="_Toc417653810"/>
      <w:r>
        <w:t>Alcance</w:t>
      </w:r>
      <w:bookmarkEnd w:id="4"/>
    </w:p>
    <w:p w:rsidR="00944B78" w:rsidRPr="00944B78" w:rsidRDefault="00944B78" w:rsidP="00944B78">
      <w:pPr>
        <w:rPr>
          <w:highlight w:val="yellow"/>
        </w:rPr>
      </w:pPr>
    </w:p>
    <w:p w:rsidR="00331A9A" w:rsidRDefault="00331A9A" w:rsidP="00331A9A">
      <w:pPr>
        <w:ind w:left="720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 xml:space="preserve">El documento permitirá mostrar los estándares de etiquetación de los </w:t>
      </w:r>
      <w:r w:rsidR="00C808B8">
        <w:t>WP</w:t>
      </w:r>
      <w:r w:rsidRPr="00720408">
        <w:t>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  <w:r w:rsidR="004B7D52">
        <w:t xml:space="preserve"> </w:t>
      </w:r>
    </w:p>
    <w:p w:rsidR="005059C9" w:rsidRDefault="005059C9" w:rsidP="00331A9A">
      <w:pPr>
        <w:ind w:left="720"/>
      </w:pPr>
    </w:p>
    <w:p w:rsidR="005059C9" w:rsidRPr="00720408" w:rsidRDefault="005059C9" w:rsidP="005059C9">
      <w:pPr>
        <w:ind w:left="720"/>
      </w:pPr>
      <w:r>
        <w:t>Por otra parte cualquier</w:t>
      </w:r>
      <w:r w:rsidRPr="00B6382B">
        <w:t xml:space="preserve"> </w:t>
      </w:r>
      <w:proofErr w:type="spellStart"/>
      <w:r w:rsidRPr="00B6382B">
        <w:t>stakeholder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cambios en los requerimientos (adiciones, supresiones, modificaciones, </w:t>
      </w:r>
      <w:r w:rsidR="00134631">
        <w:t xml:space="preserve">    </w:t>
      </w:r>
      <w:r w:rsidRPr="00720408">
        <w:t>aplazamientos) en el software actualmente en desarrollo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 w:rsidRPr="00720408">
        <w:t xml:space="preserve">Informes de los problemas en </w:t>
      </w:r>
      <w:r>
        <w:t>los sistemas</w:t>
      </w:r>
      <w:r w:rsidRPr="00720408">
        <w:t xml:space="preserve"> de pruebas beta</w:t>
      </w:r>
      <w:r>
        <w:t>.</w:t>
      </w:r>
    </w:p>
    <w:p w:rsidR="005059C9" w:rsidRPr="00720408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 m</w:t>
      </w:r>
      <w:r>
        <w:t>ejoras en los sistemas actuales.</w:t>
      </w:r>
    </w:p>
    <w:p w:rsidR="005059C9" w:rsidRDefault="005059C9" w:rsidP="00134631">
      <w:pPr>
        <w:pStyle w:val="Prrafodelista"/>
        <w:widowControl/>
        <w:numPr>
          <w:ilvl w:val="0"/>
          <w:numId w:val="34"/>
        </w:numPr>
        <w:spacing w:before="120" w:after="120" w:line="240" w:lineRule="auto"/>
        <w:ind w:left="1097"/>
        <w:jc w:val="both"/>
      </w:pPr>
      <w:r>
        <w:t>Petición</w:t>
      </w:r>
      <w:r w:rsidRPr="00720408">
        <w:t xml:space="preserve"> de</w:t>
      </w:r>
      <w:r>
        <w:t xml:space="preserve"> nuevos proyectos de desarrollo.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Este proceso de control de cambio se aplica a los productos de línea base creados o gestionados por los miembros del sistema, incluyendo: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>
        <w:t>El software que se ha lanzado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Requisitos de las especificaciones del sistema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Grupo de procedimientos y procesos</w:t>
      </w:r>
      <w:r w:rsidR="00134631">
        <w:t>.</w:t>
      </w:r>
    </w:p>
    <w:p w:rsidR="00C808B8" w:rsidRDefault="00C808B8" w:rsidP="00134631">
      <w:pPr>
        <w:pStyle w:val="Prrafodelista"/>
        <w:widowControl/>
        <w:numPr>
          <w:ilvl w:val="0"/>
          <w:numId w:val="35"/>
        </w:numPr>
        <w:spacing w:before="120" w:after="120" w:line="240" w:lineRule="auto"/>
        <w:jc w:val="both"/>
      </w:pPr>
      <w:r w:rsidRPr="00C808B8">
        <w:t>Usuarios y documentación técnica</w:t>
      </w:r>
      <w:r w:rsidR="00134631">
        <w:t>.</w:t>
      </w: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</w:p>
    <w:p w:rsidR="00C808B8" w:rsidRDefault="00C808B8" w:rsidP="00C808B8">
      <w:pPr>
        <w:widowControl/>
        <w:spacing w:before="120" w:after="120" w:line="240" w:lineRule="auto"/>
        <w:ind w:left="720"/>
        <w:jc w:val="both"/>
      </w:pPr>
      <w:r>
        <w:t>Las siguientes clases de productos de trabajo están exentos de este proceso de control de cambios:</w:t>
      </w:r>
    </w:p>
    <w:p w:rsidR="00C808B8" w:rsidRDefault="00C808B8" w:rsidP="00134631">
      <w:pPr>
        <w:pStyle w:val="Prrafodelista"/>
        <w:widowControl/>
        <w:numPr>
          <w:ilvl w:val="0"/>
          <w:numId w:val="36"/>
        </w:numPr>
        <w:spacing w:before="120" w:after="120" w:line="240" w:lineRule="auto"/>
        <w:jc w:val="both"/>
      </w:pPr>
      <w:r>
        <w:t xml:space="preserve">Los </w:t>
      </w:r>
      <w:r w:rsidR="00134631">
        <w:t>WP</w:t>
      </w:r>
      <w:r>
        <w:t xml:space="preserve"> que están todavía en desarrollo, a excepción de cambios en los requerimientos solicitados en nuevos proyectos</w:t>
      </w:r>
      <w:r w:rsidR="00134631">
        <w:t>.</w:t>
      </w: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Default="000641F6" w:rsidP="000641F6">
      <w:pPr>
        <w:widowControl/>
        <w:spacing w:before="120" w:after="120" w:line="240" w:lineRule="auto"/>
        <w:jc w:val="both"/>
      </w:pPr>
    </w:p>
    <w:p w:rsidR="000641F6" w:rsidRPr="00720408" w:rsidRDefault="000641F6" w:rsidP="000641F6">
      <w:pPr>
        <w:widowControl/>
        <w:spacing w:before="120" w:after="120" w:line="240" w:lineRule="auto"/>
        <w:jc w:val="both"/>
      </w:pPr>
    </w:p>
    <w:p w:rsidR="005059C9" w:rsidRPr="00720408" w:rsidRDefault="005059C9" w:rsidP="00331A9A">
      <w:pPr>
        <w:ind w:left="720"/>
      </w:pPr>
    </w:p>
    <w:p w:rsidR="00944B78" w:rsidRPr="00825F82" w:rsidRDefault="00944B78" w:rsidP="005A6833">
      <w:pPr>
        <w:ind w:left="720"/>
        <w:rPr>
          <w:highlight w:val="yellow"/>
        </w:rPr>
      </w:pPr>
    </w:p>
    <w:p w:rsidR="00575436" w:rsidRDefault="007E52D5">
      <w:pPr>
        <w:pStyle w:val="Ttulo1"/>
        <w:keepNext w:val="0"/>
      </w:pPr>
      <w:bookmarkStart w:id="5" w:name="_Toc417653811"/>
      <w:r>
        <w:t xml:space="preserve">Software </w:t>
      </w:r>
      <w:r w:rsidR="00C75FF0">
        <w:t>Configuración</w:t>
      </w:r>
      <w:r>
        <w:t xml:space="preserve"> Management</w:t>
      </w:r>
      <w:bookmarkEnd w:id="5"/>
    </w:p>
    <w:p w:rsidR="00944B78" w:rsidRPr="0012466F" w:rsidRDefault="00944B78" w:rsidP="00944B78"/>
    <w:p w:rsidR="00A70B49" w:rsidRPr="0012466F" w:rsidRDefault="00C75FF0" w:rsidP="00A70B49">
      <w:pPr>
        <w:pStyle w:val="Ttulo2"/>
      </w:pPr>
      <w:bookmarkStart w:id="6" w:name="_Toc417653812"/>
      <w:r w:rsidRPr="0012466F">
        <w:t>Organización</w:t>
      </w:r>
      <w:r w:rsidR="007E52D5" w:rsidRPr="0012466F">
        <w:t xml:space="preserve">, </w:t>
      </w:r>
      <w:r w:rsidR="00CE01CD" w:rsidRPr="0012466F">
        <w:t>Responsabilidades</w:t>
      </w:r>
      <w:bookmarkEnd w:id="6"/>
      <w:r w:rsidR="0012466F" w:rsidRPr="0012466F">
        <w:t xml:space="preserve"> </w:t>
      </w:r>
    </w:p>
    <w:p w:rsidR="004731FE" w:rsidRPr="004731FE" w:rsidRDefault="004731FE" w:rsidP="004731FE"/>
    <w:p w:rsidR="00D3740E" w:rsidRDefault="00C742F3" w:rsidP="009B47CE">
      <w:pPr>
        <w:ind w:left="720"/>
      </w:pPr>
      <w:r w:rsidRPr="00C742F3">
        <w:t xml:space="preserve">El equipo de </w:t>
      </w:r>
      <w:r>
        <w:t xml:space="preserve">Web </w:t>
      </w:r>
      <w:proofErr w:type="spellStart"/>
      <w:r>
        <w:t>D’licia</w:t>
      </w:r>
      <w:proofErr w:type="spellEnd"/>
      <w:r w:rsidRPr="00C742F3">
        <w:t xml:space="preserve"> </w:t>
      </w:r>
      <w:r>
        <w:t xml:space="preserve">está </w:t>
      </w:r>
      <w:r w:rsidRPr="00C742F3">
        <w:t>confor</w:t>
      </w:r>
      <w:r w:rsidR="009B47CE">
        <w:t xml:space="preserve">mado por los siguientes integrantes: Héctor </w:t>
      </w:r>
      <w:proofErr w:type="spellStart"/>
      <w:r w:rsidR="009B47CE">
        <w:t>Chumpitaz</w:t>
      </w:r>
      <w:proofErr w:type="spellEnd"/>
      <w:r w:rsidR="009B47CE">
        <w:t xml:space="preserve"> </w:t>
      </w:r>
      <w:proofErr w:type="spellStart"/>
      <w:r w:rsidR="009B47CE">
        <w:t>Watanave</w:t>
      </w:r>
      <w:proofErr w:type="spellEnd"/>
      <w:r w:rsidR="009B47CE">
        <w:t xml:space="preserve">, </w:t>
      </w:r>
      <w:r w:rsidR="009B47CE" w:rsidRPr="00881C11">
        <w:t>María Fernanda Segovia</w:t>
      </w:r>
      <w:r w:rsidR="009B47CE">
        <w:t xml:space="preserve"> y Chala que cumple diversos roles y responsabilidades en relación con la CM</w:t>
      </w:r>
      <w:r>
        <w:t>.</w:t>
      </w:r>
      <w:r w:rsidRPr="00C742F3">
        <w:t xml:space="preserve"> </w:t>
      </w:r>
      <w:r w:rsidR="00FB7763" w:rsidRPr="00C742F3">
        <w:t>A continuación</w:t>
      </w:r>
      <w:r w:rsidRPr="00C742F3">
        <w:t xml:space="preserve"> en la tabla se describen los roles y responsabilidades</w:t>
      </w:r>
      <w:r w:rsidR="003C7F53">
        <w:t>:</w:t>
      </w:r>
    </w:p>
    <w:p w:rsidR="00134FCD" w:rsidRDefault="00134FCD" w:rsidP="009B47CE">
      <w:pPr>
        <w:ind w:left="720"/>
      </w:pPr>
    </w:p>
    <w:p w:rsidR="003C7F53" w:rsidRPr="00D3740E" w:rsidRDefault="003C7F53" w:rsidP="003C7F53">
      <w:pPr>
        <w:ind w:left="720"/>
      </w:pPr>
    </w:p>
    <w:p w:rsidR="00944B78" w:rsidRPr="00944B78" w:rsidRDefault="00944B78" w:rsidP="00944B78"/>
    <w:tbl>
      <w:tblPr>
        <w:tblStyle w:val="Tablaconcuadrcula"/>
        <w:tblW w:w="9640" w:type="dxa"/>
        <w:tblInd w:w="-34" w:type="dxa"/>
        <w:tblLook w:val="04A0" w:firstRow="1" w:lastRow="0" w:firstColumn="1" w:lastColumn="0" w:noHBand="0" w:noVBand="1"/>
      </w:tblPr>
      <w:tblGrid>
        <w:gridCol w:w="2410"/>
        <w:gridCol w:w="4678"/>
        <w:gridCol w:w="2552"/>
      </w:tblGrid>
      <w:tr w:rsidR="00D3740E" w:rsidTr="007E70BE">
        <w:tc>
          <w:tcPr>
            <w:tcW w:w="2410" w:type="dxa"/>
          </w:tcPr>
          <w:p w:rsidR="00D3740E" w:rsidRPr="00A65198" w:rsidRDefault="00D3740E" w:rsidP="00FA00AE">
            <w:pPr>
              <w:jc w:val="center"/>
            </w:pPr>
            <w:r w:rsidRPr="00A65198">
              <w:t>ROL</w:t>
            </w:r>
          </w:p>
        </w:tc>
        <w:tc>
          <w:tcPr>
            <w:tcW w:w="4678" w:type="dxa"/>
          </w:tcPr>
          <w:p w:rsidR="00D3740E" w:rsidRPr="00C75FF0" w:rsidRDefault="00D3740E" w:rsidP="00FA00AE">
            <w:pPr>
              <w:jc w:val="center"/>
            </w:pPr>
            <w:r w:rsidRPr="00A65198">
              <w:t>Respo</w:t>
            </w:r>
            <w:r>
              <w:t>n</w:t>
            </w:r>
            <w:r w:rsidRPr="00A65198">
              <w:t>sabilidades</w:t>
            </w:r>
          </w:p>
        </w:tc>
        <w:tc>
          <w:tcPr>
            <w:tcW w:w="2552" w:type="dxa"/>
          </w:tcPr>
          <w:p w:rsidR="00D3740E" w:rsidRPr="00A65198" w:rsidRDefault="00D3740E" w:rsidP="00FA00AE">
            <w:pPr>
              <w:jc w:val="center"/>
            </w:pPr>
            <w:r w:rsidRPr="00C75FF0">
              <w:t>Recurso</w:t>
            </w:r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FA00AE">
            <w:r w:rsidRPr="003C7F53">
              <w:t>Gerente proyecto</w:t>
            </w:r>
          </w:p>
        </w:tc>
        <w:tc>
          <w:tcPr>
            <w:tcW w:w="4678" w:type="dxa"/>
          </w:tcPr>
          <w:p w:rsidR="007E70BE" w:rsidRDefault="007E70BE" w:rsidP="00FA00AE">
            <w:r>
              <w:t>-</w:t>
            </w:r>
            <w:r w:rsidRPr="007E70BE">
              <w:t>Es responsable d</w:t>
            </w:r>
            <w:r>
              <w:t>e la planificación del proyecto.</w:t>
            </w:r>
          </w:p>
          <w:p w:rsidR="007E70BE" w:rsidRDefault="007E70BE" w:rsidP="007E70BE">
            <w:r>
              <w:t xml:space="preserve">-Es responsable </w:t>
            </w:r>
            <w:r w:rsidRPr="007E70BE">
              <w:t xml:space="preserve">de mantener el </w:t>
            </w:r>
            <w:r>
              <w:t>proyecto dentro del presupuesto.</w:t>
            </w:r>
          </w:p>
          <w:p w:rsidR="00D3740E" w:rsidRDefault="007E70BE" w:rsidP="007E70BE">
            <w:r>
              <w:t>-Es responsable de dar soluci</w:t>
            </w:r>
            <w:r w:rsidR="0087339D">
              <w:t>ones</w:t>
            </w:r>
            <w:r>
              <w:t xml:space="preserve"> a los</w:t>
            </w:r>
            <w:r w:rsidRPr="007E70BE">
              <w:t xml:space="preserve"> problemas</w:t>
            </w:r>
            <w:r w:rsidR="0087339D">
              <w:t xml:space="preserve"> que pongan en peligro al proyecto</w:t>
            </w:r>
            <w:r w:rsidRPr="007E70BE">
              <w:t>.</w:t>
            </w:r>
          </w:p>
          <w:p w:rsidR="0087339D" w:rsidRPr="00A65198" w:rsidRDefault="00CD2611" w:rsidP="007E70BE">
            <w:r>
              <w:t>- Comunica al cliente y a todos los miembros del equipo el progreso del proyecto</w:t>
            </w:r>
            <w:r w:rsidRPr="00CD2611">
              <w:t>.</w:t>
            </w:r>
          </w:p>
        </w:tc>
        <w:tc>
          <w:tcPr>
            <w:tcW w:w="2552" w:type="dxa"/>
          </w:tcPr>
          <w:p w:rsidR="00D3740E" w:rsidRPr="00A65198" w:rsidRDefault="009F40E1" w:rsidP="00D3740E">
            <w:r>
              <w:t xml:space="preserve">Héctor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Watanave</w:t>
            </w:r>
            <w:proofErr w:type="spellEnd"/>
          </w:p>
        </w:tc>
      </w:tr>
      <w:tr w:rsidR="00D3740E" w:rsidTr="007E70BE">
        <w:tc>
          <w:tcPr>
            <w:tcW w:w="2410" w:type="dxa"/>
          </w:tcPr>
          <w:p w:rsidR="00D3740E" w:rsidRPr="00A65198" w:rsidRDefault="003C7F53" w:rsidP="00C742F3">
            <w:r w:rsidRPr="003C7F53">
              <w:t>Administrador de cuentas</w:t>
            </w:r>
          </w:p>
        </w:tc>
        <w:tc>
          <w:tcPr>
            <w:tcW w:w="4678" w:type="dxa"/>
          </w:tcPr>
          <w:p w:rsidR="00D3740E" w:rsidRDefault="001D1EB0" w:rsidP="001D1EB0">
            <w:r>
              <w:t>-</w:t>
            </w:r>
            <w:r w:rsidR="00881C11">
              <w:t>Avisa</w:t>
            </w:r>
            <w:r w:rsidR="00881C11" w:rsidRPr="00881C11">
              <w:t xml:space="preserve"> si el cliente no está contento con la forma en que se ejecuta el proyecto</w:t>
            </w:r>
            <w:r w:rsidR="00881C11">
              <w:t>.</w:t>
            </w:r>
          </w:p>
          <w:p w:rsidR="00881C11" w:rsidRPr="00A65198" w:rsidRDefault="001D1EB0" w:rsidP="00881C11">
            <w:r>
              <w:t>-Toma en</w:t>
            </w:r>
            <w:r w:rsidR="00881C11">
              <w:t xml:space="preserve"> cuidado el reconocimiento de</w:t>
            </w:r>
            <w:r w:rsidRPr="001D1EB0">
              <w:t xml:space="preserve"> oportunidades comerciales.</w:t>
            </w:r>
          </w:p>
        </w:tc>
        <w:tc>
          <w:tcPr>
            <w:tcW w:w="2552" w:type="dxa"/>
          </w:tcPr>
          <w:p w:rsidR="00C742F3" w:rsidRPr="00A65198" w:rsidRDefault="00881C11" w:rsidP="00F237CE">
            <w:r w:rsidRPr="00881C11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743835">
            <w:r>
              <w:t xml:space="preserve"> </w:t>
            </w:r>
            <w:r w:rsidRPr="003C7F53">
              <w:t>Analista</w:t>
            </w:r>
          </w:p>
        </w:tc>
        <w:tc>
          <w:tcPr>
            <w:tcW w:w="4678" w:type="dxa"/>
          </w:tcPr>
          <w:p w:rsidR="00881C11" w:rsidRDefault="00881C11" w:rsidP="00670A48">
            <w:r>
              <w:t>-R</w:t>
            </w:r>
            <w:r w:rsidRPr="003C7F53">
              <w:t>esponsable de entender las necesidades del cliente</w:t>
            </w:r>
            <w:r>
              <w:t>.</w:t>
            </w:r>
          </w:p>
          <w:p w:rsidR="00881C11" w:rsidRDefault="00881C11" w:rsidP="00670A48">
            <w:r>
              <w:t>-Asegura que la solución desarrollada se ajusta a las necesidades del cliente.</w:t>
            </w:r>
          </w:p>
          <w:p w:rsidR="00881C11" w:rsidRDefault="00881C11" w:rsidP="00670A48">
            <w:r>
              <w:t>-</w:t>
            </w:r>
            <w:proofErr w:type="spellStart"/>
            <w:r>
              <w:t>Elicitación</w:t>
            </w:r>
            <w:proofErr w:type="spellEnd"/>
            <w:r>
              <w:t xml:space="preserve"> de requisitos.</w:t>
            </w:r>
          </w:p>
          <w:p w:rsidR="00881C11" w:rsidRDefault="00881C11" w:rsidP="00670A48">
            <w:r>
              <w:t>-Reuniones con el cliente.</w:t>
            </w:r>
          </w:p>
          <w:p w:rsidR="00881C11" w:rsidRPr="00825F82" w:rsidRDefault="00881C11" w:rsidP="00881C11">
            <w:r>
              <w:t>-Redacción de especificaciones funcionales.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670A48">
              <w:t>María Fernanda Segovia</w:t>
            </w:r>
          </w:p>
        </w:tc>
      </w:tr>
      <w:tr w:rsidR="00881C11" w:rsidTr="007E70BE">
        <w:tc>
          <w:tcPr>
            <w:tcW w:w="2410" w:type="dxa"/>
          </w:tcPr>
          <w:p w:rsidR="00881C11" w:rsidRPr="00A65198" w:rsidRDefault="00881C11" w:rsidP="00670A48">
            <w:pPr>
              <w:jc w:val="both"/>
            </w:pPr>
            <w:r w:rsidRPr="003C7F53">
              <w:t>Arquitectura de software</w:t>
            </w:r>
          </w:p>
        </w:tc>
        <w:tc>
          <w:tcPr>
            <w:tcW w:w="4678" w:type="dxa"/>
          </w:tcPr>
          <w:p w:rsidR="00881C11" w:rsidRDefault="00881C11" w:rsidP="00670A48">
            <w:r>
              <w:t>- Traduce</w:t>
            </w:r>
            <w:r w:rsidRPr="00670A48">
              <w:t xml:space="preserve"> los requisitos</w:t>
            </w:r>
            <w:r>
              <w:t xml:space="preserve"> que define</w:t>
            </w:r>
            <w:r w:rsidRPr="00670A48">
              <w:t xml:space="preserve"> el analista</w:t>
            </w:r>
            <w:r>
              <w:t xml:space="preserve"> a</w:t>
            </w:r>
            <w:r w:rsidRPr="00670A48">
              <w:t xml:space="preserve"> una solución técnica</w:t>
            </w:r>
            <w:r>
              <w:t>.</w:t>
            </w:r>
          </w:p>
          <w:p w:rsidR="00881C11" w:rsidRDefault="00881C11" w:rsidP="00670A48">
            <w:r>
              <w:t>- Crea un</w:t>
            </w:r>
            <w:r w:rsidRPr="00670A48">
              <w:t xml:space="preserve"> diseño técnico</w:t>
            </w:r>
            <w:r>
              <w:t xml:space="preserve"> </w:t>
            </w:r>
            <w:r w:rsidRPr="00670A48">
              <w:t>de cómo el sistema va a estar estructurado</w:t>
            </w:r>
            <w:r>
              <w:t>.</w:t>
            </w:r>
          </w:p>
          <w:p w:rsidR="00881C11" w:rsidRDefault="00881C11" w:rsidP="00670A48">
            <w:r>
              <w:t>- Decide el</w:t>
            </w:r>
            <w:r w:rsidRPr="00670A48">
              <w:t xml:space="preserve"> camino</w:t>
            </w:r>
            <w:r>
              <w:t xml:space="preserve"> que</w:t>
            </w:r>
            <w:r w:rsidRPr="00670A48">
              <w:t xml:space="preserve"> tomar</w:t>
            </w:r>
            <w:r>
              <w:t>á la aplicación</w:t>
            </w:r>
            <w:r w:rsidRPr="00670A48">
              <w:t>, en base a la arquitectura global que ha elegido</w:t>
            </w:r>
            <w:r>
              <w:t>.</w:t>
            </w:r>
          </w:p>
          <w:p w:rsidR="00881C11" w:rsidRPr="00825F82" w:rsidRDefault="00881C11" w:rsidP="00670A48">
            <w:r>
              <w:t>- Realiza un seguimiento del desarrollo, para verificar si todavía se mantiene en consonancia con el diseño general.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Arquitectura de Sistemas</w:t>
            </w:r>
          </w:p>
        </w:tc>
        <w:tc>
          <w:tcPr>
            <w:tcW w:w="4678" w:type="dxa"/>
          </w:tcPr>
          <w:p w:rsidR="00881C11" w:rsidRDefault="00881C11" w:rsidP="00527523">
            <w:r>
              <w:t>-Toma en cuenta los requisitos de rendimiento y disponibilidad.</w:t>
            </w:r>
          </w:p>
          <w:p w:rsidR="00881C11" w:rsidRDefault="00881C11" w:rsidP="00527523">
            <w:r>
              <w:t>-Diseña una infraestructura de servidores.</w:t>
            </w:r>
          </w:p>
          <w:p w:rsidR="00881C11" w:rsidRPr="00825F82" w:rsidRDefault="00881C11" w:rsidP="00527523">
            <w:r>
              <w:t>-Diseña una infraestructura de red.</w:t>
            </w:r>
          </w:p>
        </w:tc>
        <w:tc>
          <w:tcPr>
            <w:tcW w:w="2552" w:type="dxa"/>
          </w:tcPr>
          <w:p w:rsidR="00881C11" w:rsidRPr="00527523" w:rsidRDefault="00881C11" w:rsidP="00527523">
            <w:r w:rsidRPr="00EE675A"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 xml:space="preserve">Diseño </w:t>
            </w:r>
            <w:r w:rsidRPr="00E07664">
              <w:t>gráfico</w:t>
            </w:r>
          </w:p>
        </w:tc>
        <w:tc>
          <w:tcPr>
            <w:tcW w:w="4678" w:type="dxa"/>
          </w:tcPr>
          <w:p w:rsidR="00881C11" w:rsidRDefault="00881C11" w:rsidP="008D6E4E">
            <w:r>
              <w:t>-Diseña toda la interfaz de usuario.</w:t>
            </w:r>
          </w:p>
          <w:p w:rsidR="00881C11" w:rsidRPr="00825F82" w:rsidRDefault="00881C11" w:rsidP="00EE675A">
            <w:r>
              <w:t>-Aplica criterios de usabilidad.</w:t>
            </w:r>
          </w:p>
        </w:tc>
        <w:tc>
          <w:tcPr>
            <w:tcW w:w="2552" w:type="dxa"/>
          </w:tcPr>
          <w:p w:rsidR="00881C11" w:rsidRDefault="00881C11" w:rsidP="008D6E4E">
            <w:r w:rsidRPr="00670A48">
              <w:t>María Fernanda Segovia</w:t>
            </w:r>
          </w:p>
          <w:p w:rsidR="00881C11" w:rsidRPr="00A65198" w:rsidRDefault="00881C11" w:rsidP="00FA00AE"/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 w:rsidRPr="003C7F53">
              <w:t>Administrador de sistemas</w:t>
            </w:r>
          </w:p>
        </w:tc>
        <w:tc>
          <w:tcPr>
            <w:tcW w:w="4678" w:type="dxa"/>
          </w:tcPr>
          <w:p w:rsidR="00881C11" w:rsidRDefault="00B52737" w:rsidP="00B52737">
            <w:r>
              <w:t>- Responsable de</w:t>
            </w:r>
            <w:r w:rsidRPr="00B52737">
              <w:t>l sistema en q</w:t>
            </w:r>
            <w:r>
              <w:t>ue la aplicación será instalada.</w:t>
            </w:r>
          </w:p>
          <w:p w:rsidR="00B52737" w:rsidRPr="00825F82" w:rsidRDefault="00B52737" w:rsidP="00DC159D">
            <w:r>
              <w:t xml:space="preserve">-Arma los servidores, </w:t>
            </w:r>
            <w:r w:rsidR="00DC159D">
              <w:t>instala el sistema operativo,</w:t>
            </w:r>
            <w:r>
              <w:t xml:space="preserve"> </w:t>
            </w:r>
            <w:r w:rsidR="00DC159D">
              <w:t>el servidor web, PHP, una</w:t>
            </w:r>
            <w:r>
              <w:t xml:space="preserve"> base de datos y cualquier software adicional que se requiera.</w:t>
            </w:r>
          </w:p>
        </w:tc>
        <w:tc>
          <w:tcPr>
            <w:tcW w:w="2552" w:type="dxa"/>
          </w:tcPr>
          <w:p w:rsidR="00881C11" w:rsidRPr="00A65198" w:rsidRDefault="00DC159D" w:rsidP="00FA00AE">
            <w:r>
              <w:t>Chala</w:t>
            </w:r>
          </w:p>
        </w:tc>
      </w:tr>
      <w:tr w:rsidR="00881C11" w:rsidTr="007E70BE">
        <w:tc>
          <w:tcPr>
            <w:tcW w:w="2410" w:type="dxa"/>
          </w:tcPr>
          <w:p w:rsidR="00881C11" w:rsidRDefault="00881C11" w:rsidP="00FA00AE">
            <w:r w:rsidRPr="003C7F53">
              <w:t>Administrador de código</w:t>
            </w:r>
          </w:p>
        </w:tc>
        <w:tc>
          <w:tcPr>
            <w:tcW w:w="4678" w:type="dxa"/>
          </w:tcPr>
          <w:p w:rsidR="00881C11" w:rsidRDefault="00C93619" w:rsidP="00FA00AE">
            <w:r>
              <w:t>- Gestiona el código.</w:t>
            </w:r>
          </w:p>
          <w:p w:rsidR="00C93619" w:rsidRDefault="00C93619" w:rsidP="00FA00AE">
            <w:r>
              <w:t>- Integra</w:t>
            </w:r>
            <w:r w:rsidRPr="00C93619">
              <w:t xml:space="preserve"> en algún momento</w:t>
            </w:r>
            <w:r>
              <w:t xml:space="preserve"> el código</w:t>
            </w:r>
            <w:r w:rsidR="005A660F">
              <w:t>, independiente</w:t>
            </w:r>
            <w:r w:rsidRPr="00C93619">
              <w:t xml:space="preserve"> del sistema de control de versiones utilizado.</w:t>
            </w:r>
          </w:p>
          <w:p w:rsidR="00C93619" w:rsidRPr="00825F82" w:rsidRDefault="00C93619" w:rsidP="00C93619">
            <w:r>
              <w:t>- Implementa el código en el proyecto y lo despliega en el servidor.</w:t>
            </w:r>
          </w:p>
        </w:tc>
        <w:tc>
          <w:tcPr>
            <w:tcW w:w="2552" w:type="dxa"/>
          </w:tcPr>
          <w:p w:rsidR="00881C11" w:rsidRPr="00A65198" w:rsidRDefault="00BF1EAA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Pr="003C7F53" w:rsidRDefault="00881C11" w:rsidP="00FA00AE">
            <w:r>
              <w:t>Jefe de Desarrolladores</w:t>
            </w:r>
          </w:p>
        </w:tc>
        <w:tc>
          <w:tcPr>
            <w:tcW w:w="4678" w:type="dxa"/>
          </w:tcPr>
          <w:p w:rsidR="00881C11" w:rsidRDefault="00881C11" w:rsidP="003C7F53">
            <w:r>
              <w:t>-Entrena</w:t>
            </w:r>
            <w:r w:rsidRPr="00447115">
              <w:t xml:space="preserve"> a los desarrolladores</w:t>
            </w:r>
            <w:r>
              <w:t>.</w:t>
            </w:r>
          </w:p>
          <w:p w:rsidR="00881C11" w:rsidRDefault="00881C11" w:rsidP="003C7F53">
            <w:r>
              <w:t>-Ayuda a resolver</w:t>
            </w:r>
            <w:r w:rsidRPr="00447115">
              <w:t xml:space="preserve"> los problemas que puedan enfrentar</w:t>
            </w:r>
            <w:r>
              <w:t xml:space="preserve"> los desarrolladores.</w:t>
            </w:r>
          </w:p>
          <w:p w:rsidR="00881C11" w:rsidRDefault="00881C11" w:rsidP="00572544">
            <w:r>
              <w:t>-Asegura que el avance de los desarrolladores sigue de cerca al diseño planteado.</w:t>
            </w:r>
          </w:p>
          <w:p w:rsidR="00881C11" w:rsidRDefault="00881C11" w:rsidP="00572544">
            <w:r>
              <w:t>-Influye en la calidad del código.</w:t>
            </w:r>
          </w:p>
          <w:p w:rsidR="00881C11" w:rsidRPr="00825F82" w:rsidRDefault="00881C11" w:rsidP="00FA00AE">
            <w:r>
              <w:t>-Informa al gerente del proyecto los problemas que pongan en peligro al proyecto.</w:t>
            </w:r>
          </w:p>
        </w:tc>
        <w:tc>
          <w:tcPr>
            <w:tcW w:w="2552" w:type="dxa"/>
          </w:tcPr>
          <w:p w:rsidR="00881C11" w:rsidRPr="00A65198" w:rsidRDefault="00881C11" w:rsidP="00FA00AE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</w:tc>
      </w:tr>
      <w:tr w:rsidR="00881C11" w:rsidTr="007E70BE">
        <w:tc>
          <w:tcPr>
            <w:tcW w:w="2410" w:type="dxa"/>
          </w:tcPr>
          <w:p w:rsidR="00881C11" w:rsidRDefault="00881C11" w:rsidP="003C7F53">
            <w:r>
              <w:t>Desarrolladores</w:t>
            </w:r>
          </w:p>
        </w:tc>
        <w:tc>
          <w:tcPr>
            <w:tcW w:w="4678" w:type="dxa"/>
          </w:tcPr>
          <w:p w:rsidR="00881C11" w:rsidRDefault="00881C11" w:rsidP="009F5F39">
            <w:r>
              <w:t>-Escribe el</w:t>
            </w:r>
            <w:r w:rsidRPr="009F5F39">
              <w:t xml:space="preserve"> código</w:t>
            </w:r>
            <w:r>
              <w:t>.</w:t>
            </w:r>
          </w:p>
          <w:p w:rsidR="00881C11" w:rsidRDefault="00881C11" w:rsidP="009F5F39">
            <w:r>
              <w:t>-Informa</w:t>
            </w:r>
            <w:r w:rsidRPr="009F5F39">
              <w:t xml:space="preserve"> al jefe de </w:t>
            </w:r>
            <w:r>
              <w:t>desarrolladores, los problemas a los que se</w:t>
            </w:r>
            <w:r w:rsidRPr="009F5F39">
              <w:t xml:space="preserve"> enfrenta</w:t>
            </w:r>
            <w:r>
              <w:t xml:space="preserve"> el código.</w:t>
            </w:r>
          </w:p>
          <w:p w:rsidR="00881C11" w:rsidRDefault="00881C11" w:rsidP="0087339D">
            <w:r>
              <w:t>-Hace un seguimiento y documentación del código.</w:t>
            </w:r>
          </w:p>
        </w:tc>
        <w:tc>
          <w:tcPr>
            <w:tcW w:w="2552" w:type="dxa"/>
          </w:tcPr>
          <w:p w:rsidR="00881C11" w:rsidRDefault="00881C11" w:rsidP="00232FEF">
            <w:r w:rsidRPr="00527523">
              <w:t xml:space="preserve">Héctor </w:t>
            </w:r>
            <w:proofErr w:type="spellStart"/>
            <w:r w:rsidRPr="00527523">
              <w:t>Chumpitaz</w:t>
            </w:r>
            <w:proofErr w:type="spellEnd"/>
            <w:r w:rsidRPr="00527523">
              <w:t xml:space="preserve"> </w:t>
            </w:r>
            <w:proofErr w:type="spellStart"/>
            <w:r w:rsidRPr="00527523">
              <w:t>Watanave</w:t>
            </w:r>
            <w:proofErr w:type="spellEnd"/>
          </w:p>
          <w:p w:rsidR="00881C11" w:rsidRDefault="00881C11" w:rsidP="00232FEF">
            <w:r w:rsidRPr="00670A48">
              <w:t>María Fernanda Segovia</w:t>
            </w:r>
          </w:p>
          <w:p w:rsidR="00881C11" w:rsidRDefault="00881C11" w:rsidP="00232FEF">
            <w:r w:rsidRPr="00EE675A">
              <w:t>Chala</w:t>
            </w:r>
          </w:p>
          <w:p w:rsidR="00881C11" w:rsidRDefault="00881C11" w:rsidP="003C7F53"/>
        </w:tc>
      </w:tr>
      <w:tr w:rsidR="00881C11" w:rsidRPr="00825F82" w:rsidTr="007E70BE">
        <w:tc>
          <w:tcPr>
            <w:tcW w:w="2410" w:type="dxa"/>
          </w:tcPr>
          <w:p w:rsidR="00881C11" w:rsidRDefault="00881C11" w:rsidP="00232FEF">
            <w:pPr>
              <w:rPr>
                <w:highlight w:val="yellow"/>
              </w:rPr>
            </w:pPr>
            <w:proofErr w:type="spellStart"/>
            <w:r w:rsidRPr="003C7F53">
              <w:t>Tester</w:t>
            </w:r>
            <w:proofErr w:type="spellEnd"/>
          </w:p>
        </w:tc>
        <w:tc>
          <w:tcPr>
            <w:tcW w:w="4678" w:type="dxa"/>
          </w:tcPr>
          <w:p w:rsidR="00881C11" w:rsidRDefault="00881C11" w:rsidP="00E07664">
            <w:r>
              <w:t>-Asegura que el software funcione de</w:t>
            </w:r>
            <w:r w:rsidRPr="00E07664">
              <w:t xml:space="preserve"> manera </w:t>
            </w:r>
            <w:r>
              <w:t>correcta</w:t>
            </w:r>
            <w:r w:rsidRPr="00E07664">
              <w:t>.</w:t>
            </w:r>
          </w:p>
          <w:p w:rsidR="00881C11" w:rsidRDefault="00881C11" w:rsidP="00E07664">
            <w:r>
              <w:t>-Encuentra errores en él funcionamiento y los documenta.</w:t>
            </w:r>
          </w:p>
          <w:p w:rsidR="00881C11" w:rsidRPr="009F5F39" w:rsidRDefault="00881C11" w:rsidP="009F5F39">
            <w:r>
              <w:t xml:space="preserve">-Realiza pruebas de </w:t>
            </w:r>
            <w:proofErr w:type="spellStart"/>
            <w:r>
              <w:t>Testing</w:t>
            </w:r>
            <w:proofErr w:type="spellEnd"/>
            <w:r>
              <w:t xml:space="preserve"> y los documenta.  </w:t>
            </w:r>
          </w:p>
        </w:tc>
        <w:tc>
          <w:tcPr>
            <w:tcW w:w="2552" w:type="dxa"/>
          </w:tcPr>
          <w:p w:rsidR="00881C11" w:rsidRPr="00825F82" w:rsidRDefault="000A6B1A" w:rsidP="00232FEF">
            <w:pPr>
              <w:rPr>
                <w:highlight w:val="yellow"/>
              </w:rPr>
            </w:pPr>
            <w:r w:rsidRPr="000A6B1A">
              <w:t xml:space="preserve">Héctor </w:t>
            </w:r>
            <w:proofErr w:type="spellStart"/>
            <w:r w:rsidRPr="000A6B1A">
              <w:t>Chumpitaz</w:t>
            </w:r>
            <w:proofErr w:type="spellEnd"/>
            <w:r w:rsidRPr="000A6B1A">
              <w:t xml:space="preserve"> </w:t>
            </w:r>
            <w:proofErr w:type="spellStart"/>
            <w:r w:rsidRPr="000A6B1A">
              <w:t>Watanave</w:t>
            </w:r>
            <w:proofErr w:type="spellEnd"/>
            <w:r w:rsidRPr="000A6B1A">
              <w:t xml:space="preserve"> María Fernanda Segovia            Chala</w:t>
            </w:r>
          </w:p>
        </w:tc>
      </w:tr>
      <w:tr w:rsidR="00881C11" w:rsidRPr="00825F82" w:rsidTr="007E70BE">
        <w:tc>
          <w:tcPr>
            <w:tcW w:w="2410" w:type="dxa"/>
          </w:tcPr>
          <w:p w:rsidR="00881C11" w:rsidRPr="00944B78" w:rsidRDefault="00881C11" w:rsidP="003C7F53">
            <w:r w:rsidRPr="003C7F53">
              <w:t>Capacitador</w:t>
            </w:r>
          </w:p>
        </w:tc>
        <w:tc>
          <w:tcPr>
            <w:tcW w:w="4678" w:type="dxa"/>
          </w:tcPr>
          <w:p w:rsidR="00881C11" w:rsidRDefault="00BF1EAA" w:rsidP="00BF1EAA">
            <w:r>
              <w:t>-Capacita a los usuarios administradores, back-</w:t>
            </w:r>
            <w:proofErr w:type="spellStart"/>
            <w:r>
              <w:t>end</w:t>
            </w:r>
            <w:proofErr w:type="spellEnd"/>
            <w:r>
              <w:t xml:space="preserve"> que tendrán aprender a usar.</w:t>
            </w:r>
          </w:p>
          <w:p w:rsidR="00BF1EAA" w:rsidRDefault="00BF1EAA" w:rsidP="00BF1EAA">
            <w:r>
              <w:t>-R</w:t>
            </w:r>
            <w:r w:rsidRPr="00BF1EAA">
              <w:t>elaciona las soluciones que se han creado con el usuario final.</w:t>
            </w:r>
          </w:p>
          <w:p w:rsidR="00BF1EAA" w:rsidRDefault="00BF1EAA" w:rsidP="00BF1EAA">
            <w:r>
              <w:t>- E</w:t>
            </w:r>
            <w:r w:rsidRPr="00BF1EAA">
              <w:t>xpli</w:t>
            </w:r>
            <w:r>
              <w:t>ca</w:t>
            </w:r>
            <w:r w:rsidRPr="00BF1EAA">
              <w:t xml:space="preserve"> cómo la aplicación r</w:t>
            </w:r>
            <w:r>
              <w:t>esuelve el problema del cliente.</w:t>
            </w:r>
          </w:p>
          <w:p w:rsidR="00BF1EAA" w:rsidRPr="00BF1EAA" w:rsidRDefault="00BF1EAA" w:rsidP="00BF1EAA">
            <w:pPr>
              <w:rPr>
                <w:highlight w:val="yellow"/>
              </w:rPr>
            </w:pPr>
            <w:r>
              <w:t>-Asegura</w:t>
            </w:r>
            <w:r w:rsidRPr="00BF1EAA">
              <w:t xml:space="preserve"> que las expectativas del cliente sobre el software están en línea con lo que ha sido creado.</w:t>
            </w:r>
          </w:p>
        </w:tc>
        <w:tc>
          <w:tcPr>
            <w:tcW w:w="2552" w:type="dxa"/>
          </w:tcPr>
          <w:p w:rsidR="00881C11" w:rsidRPr="00825F82" w:rsidRDefault="00976F67" w:rsidP="00232FEF">
            <w:pPr>
              <w:rPr>
                <w:highlight w:val="yellow"/>
              </w:rPr>
            </w:pPr>
            <w:r w:rsidRPr="000A6B1A">
              <w:t xml:space="preserve">María Fernanda Segovia            </w:t>
            </w:r>
          </w:p>
        </w:tc>
      </w:tr>
    </w:tbl>
    <w:p w:rsidR="00FA00AE" w:rsidRPr="001A0137" w:rsidRDefault="00FA00AE" w:rsidP="00FA00AE">
      <w:pPr>
        <w:ind w:left="720"/>
        <w:rPr>
          <w:highlight w:val="yellow"/>
        </w:rPr>
      </w:pPr>
    </w:p>
    <w:p w:rsidR="00575436" w:rsidRPr="001A0137" w:rsidRDefault="00FD67C7">
      <w:pPr>
        <w:pStyle w:val="Ttulo2"/>
        <w:keepNext w:val="0"/>
      </w:pPr>
      <w:bookmarkStart w:id="7" w:name="_Toc417653813"/>
      <w:r w:rsidRPr="001A0137">
        <w:rPr>
          <w:rStyle w:val="a"/>
        </w:rPr>
        <w:t>Herramientas</w:t>
      </w:r>
      <w:bookmarkEnd w:id="7"/>
      <w:r w:rsidR="00F521F6" w:rsidRPr="001A0137">
        <w:rPr>
          <w:rStyle w:val="a"/>
        </w:rPr>
        <w:t xml:space="preserve"> </w:t>
      </w:r>
    </w:p>
    <w:p w:rsidR="00416171" w:rsidRPr="00E2594C" w:rsidRDefault="00416171" w:rsidP="00307C84">
      <w:pPr>
        <w:ind w:firstLine="720"/>
      </w:pPr>
      <w:r>
        <w:t>Las siguientes herramientas son usadas para administrar las líneas base del proyecto:</w:t>
      </w:r>
    </w:p>
    <w:p w:rsidR="00416171" w:rsidRDefault="00416171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Para gestionar los requisitos, documentos y </w:t>
      </w:r>
      <w:r w:rsidRPr="00E2594C">
        <w:t>código fuente. La herramienta utilizada para la gestión de co</w:t>
      </w:r>
      <w:r>
        <w:t xml:space="preserve">nfiguración de repositorios es </w:t>
      </w:r>
      <w:proofErr w:type="spellStart"/>
      <w:r>
        <w:t>Git</w:t>
      </w:r>
      <w:proofErr w:type="spellEnd"/>
      <w:r w:rsidRPr="00E2594C">
        <w:t>.</w:t>
      </w:r>
    </w:p>
    <w:p w:rsidR="00DD375F" w:rsidRDefault="00DD375F" w:rsidP="00416171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 lenguaje elegido para realizar la web es Java.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La base de datos se realizará y se gestionará con </w:t>
      </w:r>
      <w:proofErr w:type="spellStart"/>
      <w:r>
        <w:t>MySQL</w:t>
      </w:r>
      <w:proofErr w:type="spellEnd"/>
      <w:r>
        <w:t>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>El</w:t>
      </w:r>
      <w:r w:rsidRPr="00DD375F">
        <w:t xml:space="preserve"> IDE </w:t>
      </w:r>
      <w:r>
        <w:t>que</w:t>
      </w:r>
      <w:r w:rsidRPr="00DD375F">
        <w:t xml:space="preserve"> ayuda</w:t>
      </w:r>
      <w:r>
        <w:t>rá</w:t>
      </w:r>
      <w:r w:rsidRPr="00DD375F">
        <w:t xml:space="preserve"> a desarrollar de una manera amigable </w:t>
      </w:r>
      <w:r>
        <w:t>la aplicación web es Eclipse.</w:t>
      </w:r>
    </w:p>
    <w:p w:rsidR="00DD375F" w:rsidRDefault="00DD375F" w:rsidP="00DD375F">
      <w:pPr>
        <w:pStyle w:val="Prrafodelista"/>
        <w:widowControl/>
        <w:numPr>
          <w:ilvl w:val="0"/>
          <w:numId w:val="37"/>
        </w:numPr>
        <w:spacing w:before="120" w:after="120" w:line="240" w:lineRule="auto"/>
        <w:jc w:val="both"/>
      </w:pPr>
      <w:r>
        <w:t xml:space="preserve">El Hosting elegido para la transacción y almacenamiento de datos es </w:t>
      </w:r>
      <w:proofErr w:type="spellStart"/>
      <w:r>
        <w:t>Github</w:t>
      </w:r>
      <w:proofErr w:type="spellEnd"/>
      <w:r>
        <w:t>.</w:t>
      </w:r>
    </w:p>
    <w:p w:rsidR="00DD375F" w:rsidRDefault="00DD375F" w:rsidP="00DD375F">
      <w:pPr>
        <w:widowControl/>
        <w:spacing w:before="120" w:after="120" w:line="240" w:lineRule="auto"/>
        <w:ind w:left="720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6F0869" w:rsidRDefault="006F0869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134FCD" w:rsidRDefault="00134FCD" w:rsidP="006F0869">
      <w:pPr>
        <w:widowControl/>
        <w:spacing w:before="120" w:after="120" w:line="240" w:lineRule="auto"/>
        <w:jc w:val="both"/>
      </w:pPr>
    </w:p>
    <w:p w:rsidR="00E300A7" w:rsidRPr="00E300A7" w:rsidRDefault="00E300A7" w:rsidP="00B155B2">
      <w:pPr>
        <w:pStyle w:val="Textoindependiente"/>
        <w:ind w:left="0"/>
        <w:rPr>
          <w:highlight w:val="yellow"/>
        </w:rPr>
      </w:pPr>
    </w:p>
    <w:p w:rsidR="00575436" w:rsidRPr="00C44437" w:rsidRDefault="007E52D5" w:rsidP="003075F3">
      <w:pPr>
        <w:pStyle w:val="Ttulo1"/>
        <w:rPr>
          <w:lang w:val="en-US"/>
        </w:rPr>
      </w:pPr>
      <w:bookmarkStart w:id="8" w:name="_Toc417653814"/>
      <w:r w:rsidRPr="00C44437">
        <w:rPr>
          <w:lang w:val="en-US"/>
        </w:rPr>
        <w:t>The Configuration Management Program</w:t>
      </w:r>
      <w:bookmarkEnd w:id="8"/>
    </w:p>
    <w:p w:rsidR="005F653D" w:rsidRPr="005F653D" w:rsidRDefault="005F653D" w:rsidP="005F653D"/>
    <w:p w:rsidR="00575436" w:rsidRPr="00C44437" w:rsidRDefault="007E52D5">
      <w:pPr>
        <w:pStyle w:val="Ttulo2"/>
        <w:keepNext w:val="0"/>
        <w:rPr>
          <w:lang w:val="en-US"/>
        </w:rPr>
      </w:pPr>
      <w:bookmarkStart w:id="9" w:name="_Toc417653815"/>
      <w:r w:rsidRPr="00C44437">
        <w:rPr>
          <w:lang w:val="en-US"/>
        </w:rPr>
        <w:t>Configuration Identification</w:t>
      </w:r>
      <w:bookmarkEnd w:id="9"/>
    </w:p>
    <w:p w:rsidR="005F653D" w:rsidRDefault="005D0B46" w:rsidP="005F653D">
      <w:r>
        <w:t xml:space="preserve">DLC: </w:t>
      </w:r>
      <w:proofErr w:type="spellStart"/>
      <w:r>
        <w:t>D’licia</w:t>
      </w:r>
      <w:proofErr w:type="spellEnd"/>
    </w:p>
    <w:p w:rsidR="005D0B46" w:rsidRDefault="005D0B46" w:rsidP="005F653D">
      <w:r>
        <w:t xml:space="preserve">PLN: Plan </w:t>
      </w:r>
    </w:p>
    <w:p w:rsidR="005D0B46" w:rsidRDefault="005D0B46" w:rsidP="005F653D">
      <w:r>
        <w:t>REQ: Requerimiento</w:t>
      </w:r>
    </w:p>
    <w:p w:rsidR="005D0B46" w:rsidRDefault="005D0B46" w:rsidP="005F653D">
      <w:r>
        <w:t>SRS: Especificación de requerimientos de software</w:t>
      </w:r>
    </w:p>
    <w:p w:rsidR="005D0B46" w:rsidRDefault="005D0B46" w:rsidP="005F653D">
      <w:r>
        <w:t>DIS: Diseño</w:t>
      </w:r>
    </w:p>
    <w:p w:rsidR="005D0B46" w:rsidRDefault="005D0B46" w:rsidP="005F653D">
      <w:r>
        <w:t>USC: Caso de uso</w:t>
      </w:r>
    </w:p>
    <w:p w:rsidR="005D0B46" w:rsidRDefault="005D0B46" w:rsidP="005F653D">
      <w:r>
        <w:t>DOC: Construcción</w:t>
      </w:r>
    </w:p>
    <w:p w:rsidR="005D0B46" w:rsidRDefault="005D0B46" w:rsidP="005F653D">
      <w:r>
        <w:t xml:space="preserve">PR_TST: </w:t>
      </w:r>
      <w:proofErr w:type="spellStart"/>
      <w:r>
        <w:t>Pruebas_Testing</w:t>
      </w:r>
      <w:proofErr w:type="spellEnd"/>
    </w:p>
    <w:p w:rsidR="005D0B46" w:rsidRDefault="005D0B46" w:rsidP="005F653D">
      <w:r>
        <w:t>DES: Despliegue</w:t>
      </w:r>
    </w:p>
    <w:p w:rsidR="005D0B46" w:rsidRPr="005F653D" w:rsidRDefault="005D0B46" w:rsidP="005F653D">
      <w:r>
        <w:t>ECU: Especificación de caso de uso</w:t>
      </w:r>
    </w:p>
    <w:p w:rsidR="00575436" w:rsidRPr="0090615A" w:rsidRDefault="0090615A">
      <w:pPr>
        <w:pStyle w:val="Ttulo3"/>
        <w:keepNext w:val="0"/>
      </w:pPr>
      <w:bookmarkStart w:id="10" w:name="_Toc417653816"/>
      <w:r w:rsidRPr="0090615A">
        <w:t>Identificación</w:t>
      </w:r>
      <w:r w:rsidR="007E52D5" w:rsidRPr="0090615A">
        <w:t xml:space="preserve"> </w:t>
      </w:r>
      <w:r w:rsidR="003075F3" w:rsidRPr="0090615A">
        <w:t>ECS</w:t>
      </w:r>
      <w:bookmarkEnd w:id="10"/>
      <w:r w:rsidR="00C44437" w:rsidRPr="0090615A">
        <w:t xml:space="preserve"> </w:t>
      </w:r>
    </w:p>
    <w:p w:rsidR="005F653D" w:rsidRPr="005F653D" w:rsidRDefault="005F653D" w:rsidP="005F653D"/>
    <w:p w:rsidR="00DB6518" w:rsidRDefault="00C03206" w:rsidP="00C03206">
      <w:pPr>
        <w:pStyle w:val="Prrafodelista"/>
        <w:numPr>
          <w:ilvl w:val="0"/>
          <w:numId w:val="25"/>
        </w:numPr>
      </w:pPr>
      <w:r>
        <w:t>DLC_PLN</w:t>
      </w:r>
      <w:r w:rsidR="0090615A">
        <w:t>_01</w:t>
      </w:r>
      <w:r>
        <w:t xml:space="preserve"> </w:t>
      </w:r>
      <w:r w:rsidR="00DB6518">
        <w:t>Plan de Proyecto</w:t>
      </w:r>
      <w:r w:rsidR="005F653D">
        <w:t xml:space="preserve"> </w:t>
      </w:r>
    </w:p>
    <w:p w:rsidR="00C03206" w:rsidRDefault="0090615A" w:rsidP="00C03206">
      <w:pPr>
        <w:pStyle w:val="Prrafodelista"/>
        <w:numPr>
          <w:ilvl w:val="0"/>
          <w:numId w:val="25"/>
        </w:numPr>
      </w:pPr>
      <w:r>
        <w:t>DLC_PLN_02</w:t>
      </w:r>
      <w:r w:rsidR="00C03206">
        <w:t xml:space="preserve"> </w:t>
      </w:r>
      <w:r w:rsidR="00DB6518">
        <w:t>Cronograma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DLC_REQ</w:t>
      </w:r>
      <w:r w:rsidR="0090615A">
        <w:t>_01</w:t>
      </w:r>
      <w:r>
        <w:t xml:space="preserve"> </w:t>
      </w:r>
      <w:r w:rsidR="00DB6518">
        <w:t>Documentación de Requerimientos del software</w:t>
      </w:r>
    </w:p>
    <w:p w:rsidR="00773A09" w:rsidRDefault="00773A09" w:rsidP="00773A09">
      <w:pPr>
        <w:pStyle w:val="Prrafodelista"/>
        <w:numPr>
          <w:ilvl w:val="0"/>
          <w:numId w:val="25"/>
        </w:numPr>
      </w:pPr>
      <w:r>
        <w:t xml:space="preserve">DLC_SRS_01 </w:t>
      </w:r>
      <w:r w:rsidRPr="00773A09">
        <w:t>Especificación de Requerimientos del Software</w:t>
      </w:r>
    </w:p>
    <w:p w:rsidR="00DB6518" w:rsidRDefault="0090615A" w:rsidP="00DB6518">
      <w:pPr>
        <w:pStyle w:val="Prrafodelista"/>
        <w:numPr>
          <w:ilvl w:val="0"/>
          <w:numId w:val="25"/>
        </w:numPr>
      </w:pPr>
      <w:r>
        <w:t>DLC_DIS_02</w:t>
      </w:r>
      <w:r w:rsidR="00C03206">
        <w:t xml:space="preserve"> </w:t>
      </w:r>
      <w:r w:rsidR="00DB6518">
        <w:t>Perspectiva Estructural</w:t>
      </w:r>
      <w:r w:rsidR="00C03206"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DLC_USC</w:t>
      </w:r>
      <w:r w:rsidR="0090615A">
        <w:t>_01</w:t>
      </w:r>
      <w:r>
        <w:t xml:space="preserve"> </w:t>
      </w:r>
      <w:r w:rsidR="00DB6518">
        <w:t>Diseño Caso de Uso</w:t>
      </w:r>
      <w:r>
        <w:t xml:space="preserve"> </w:t>
      </w:r>
    </w:p>
    <w:p w:rsidR="0090615A" w:rsidRDefault="0090615A" w:rsidP="0090615A">
      <w:pPr>
        <w:pStyle w:val="Prrafodelista"/>
        <w:numPr>
          <w:ilvl w:val="0"/>
          <w:numId w:val="25"/>
        </w:numPr>
      </w:pPr>
      <w:r>
        <w:t xml:space="preserve">DLC_DOC_01  Código fuente de aplicación 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_01</w:t>
      </w:r>
      <w:r>
        <w:t xml:space="preserve">  </w:t>
      </w:r>
      <w:r w:rsidR="00DB6518">
        <w:t>Plan de Pruebas</w:t>
      </w:r>
      <w:r>
        <w:t xml:space="preserve"> </w:t>
      </w:r>
    </w:p>
    <w:p w:rsidR="00DB6518" w:rsidRDefault="00C03206" w:rsidP="00DB6518">
      <w:pPr>
        <w:pStyle w:val="Prrafodelista"/>
        <w:numPr>
          <w:ilvl w:val="0"/>
          <w:numId w:val="25"/>
        </w:numPr>
      </w:pPr>
      <w:r>
        <w:t>DLC</w:t>
      </w:r>
      <w:r w:rsidR="0090615A">
        <w:t>_PR</w:t>
      </w:r>
      <w:r>
        <w:t>_TST</w:t>
      </w:r>
      <w:r w:rsidR="0090615A">
        <w:t>_02</w:t>
      </w:r>
      <w:r>
        <w:t xml:space="preserve">  </w:t>
      </w:r>
      <w:r w:rsidR="00DB6518">
        <w:t>Informe de resultado de Pruebas</w:t>
      </w:r>
      <w:r>
        <w:t xml:space="preserve"> </w:t>
      </w:r>
    </w:p>
    <w:p w:rsidR="0090615A" w:rsidRDefault="0090615A" w:rsidP="00DB6518">
      <w:pPr>
        <w:pStyle w:val="Prrafodelista"/>
        <w:numPr>
          <w:ilvl w:val="0"/>
          <w:numId w:val="25"/>
        </w:numPr>
      </w:pPr>
      <w:r>
        <w:t>DLC_DES_01 Manual de Usuario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DLC_ECU_01 </w:t>
      </w:r>
      <w:r w:rsidRPr="00077A57">
        <w:t>Administrar Estado del Pedido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DLC_ECU_02 </w:t>
      </w:r>
      <w:r w:rsidRPr="00077A57">
        <w:t>Consultar Información</w:t>
      </w:r>
    </w:p>
    <w:p w:rsidR="00077A57" w:rsidRDefault="00077A57" w:rsidP="00077A57">
      <w:pPr>
        <w:pStyle w:val="Prrafodelista"/>
        <w:numPr>
          <w:ilvl w:val="0"/>
          <w:numId w:val="25"/>
        </w:numPr>
      </w:pPr>
      <w:r>
        <w:t xml:space="preserve">DLC_ECU_03 </w:t>
      </w:r>
      <w:r w:rsidRPr="00077A57">
        <w:t>Publicar Información</w:t>
      </w: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Prrafodelista"/>
        <w:ind w:left="1080"/>
      </w:pPr>
    </w:p>
    <w:p w:rsidR="00DB6518" w:rsidRDefault="00DB6518" w:rsidP="00DB6518">
      <w:pPr>
        <w:pStyle w:val="Ttulo3"/>
      </w:pPr>
      <w:bookmarkStart w:id="11" w:name="_Toc417653817"/>
      <w:r w:rsidRPr="0084129E">
        <w:t>Ciclo de Vida de asociado</w:t>
      </w:r>
      <w:bookmarkEnd w:id="11"/>
    </w:p>
    <w:p w:rsidR="006F0869" w:rsidRDefault="006F0869" w:rsidP="006F0869"/>
    <w:p w:rsidR="006F0869" w:rsidRPr="006F0869" w:rsidRDefault="006F0869" w:rsidP="006F0869"/>
    <w:p w:rsidR="00DB6518" w:rsidRDefault="00E45B76" w:rsidP="00DB6518">
      <w:pPr>
        <w:ind w:left="720"/>
      </w:pPr>
      <w:r w:rsidRPr="00E45B76">
        <w:rPr>
          <w:noProof/>
          <w:lang w:eastAsia="es-PE"/>
        </w:rPr>
        <w:drawing>
          <wp:inline distT="0" distB="0" distL="0" distR="0">
            <wp:extent cx="5732145" cy="194494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518" w:rsidRDefault="00DB6518" w:rsidP="00DB6518"/>
    <w:p w:rsidR="005F653D" w:rsidRDefault="005F653D" w:rsidP="00DB6518"/>
    <w:p w:rsidR="005F653D" w:rsidRDefault="00914C5C" w:rsidP="00DB6518">
      <w:r w:rsidRPr="00914C5C">
        <w:rPr>
          <w:noProof/>
          <w:lang w:eastAsia="es-PE"/>
        </w:rPr>
        <w:drawing>
          <wp:anchor distT="0" distB="0" distL="114300" distR="114300" simplePos="0" relativeHeight="251659776" behindDoc="1" locked="0" layoutInCell="1" allowOverlap="1" wp14:anchorId="78D7F90E" wp14:editId="107A975C">
            <wp:simplePos x="0" y="0"/>
            <wp:positionH relativeFrom="column">
              <wp:posOffset>1924050</wp:posOffset>
            </wp:positionH>
            <wp:positionV relativeFrom="paragraph">
              <wp:posOffset>31750</wp:posOffset>
            </wp:positionV>
            <wp:extent cx="18764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653D" w:rsidRDefault="005F653D" w:rsidP="00DB6518"/>
    <w:p w:rsidR="005F653D" w:rsidRDefault="005F653D" w:rsidP="00DB6518"/>
    <w:p w:rsidR="005F653D" w:rsidRDefault="005F653D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6382B" w:rsidRDefault="00B6382B" w:rsidP="00DB6518"/>
    <w:p w:rsidR="00B155B2" w:rsidRDefault="00B155B2" w:rsidP="00DB6518"/>
    <w:p w:rsidR="00B155B2" w:rsidRDefault="00B155B2" w:rsidP="00DB6518"/>
    <w:p w:rsidR="00B155B2" w:rsidRDefault="00B155B2" w:rsidP="00DB6518"/>
    <w:p w:rsidR="00B155B2" w:rsidRDefault="00B155B2" w:rsidP="00DB6518"/>
    <w:p w:rsidR="00CC41CD" w:rsidRDefault="00CC41CD" w:rsidP="00DB6518"/>
    <w:p w:rsidR="00CC41CD" w:rsidRDefault="009A48A9" w:rsidP="00B9711B">
      <w:pPr>
        <w:pStyle w:val="Ttulo3"/>
      </w:pPr>
      <w:bookmarkStart w:id="12" w:name="_Toc417653818"/>
      <w:r w:rsidRPr="00CC41CD">
        <w:t>Responsabilidades  (</w:t>
      </w:r>
      <w:r w:rsidR="009069F0" w:rsidRPr="00CC41CD">
        <w:t>Matriz R</w:t>
      </w:r>
      <w:r w:rsidR="00C44437" w:rsidRPr="00CC41CD">
        <w:t>ACI</w:t>
      </w:r>
      <w:r w:rsidRPr="00CC41CD">
        <w:t>)</w:t>
      </w:r>
      <w:bookmarkEnd w:id="12"/>
      <w:r w:rsidR="009069F0" w:rsidRPr="00CC41CD">
        <w:t xml:space="preserve"> </w:t>
      </w:r>
    </w:p>
    <w:p w:rsidR="00B155B2" w:rsidRPr="00B155B2" w:rsidRDefault="00B155B2" w:rsidP="00B155B2"/>
    <w:p w:rsidR="00F1624C" w:rsidRDefault="00E45B76" w:rsidP="00F1624C">
      <w:r w:rsidRPr="00E45B76">
        <w:rPr>
          <w:noProof/>
          <w:lang w:eastAsia="es-PE"/>
        </w:rPr>
        <w:drawing>
          <wp:inline distT="0" distB="0" distL="0" distR="0">
            <wp:extent cx="5732145" cy="520948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F1624C" w:rsidRDefault="00F1624C" w:rsidP="00F1624C"/>
    <w:p w:rsidR="006F0869" w:rsidRDefault="006F0869" w:rsidP="00F1624C"/>
    <w:sectPr w:rsidR="006F0869" w:rsidSect="004731FE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37E" w:rsidRDefault="0014437E">
      <w:pPr>
        <w:spacing w:line="240" w:lineRule="auto"/>
      </w:pPr>
      <w:r>
        <w:separator/>
      </w:r>
    </w:p>
  </w:endnote>
  <w:endnote w:type="continuationSeparator" w:id="0">
    <w:p w:rsidR="0014437E" w:rsidRDefault="00144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7E52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5436" w:rsidRDefault="005754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54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C75FF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 w:rsidP="007A423A">
          <w:pPr>
            <w:jc w:val="center"/>
          </w:pPr>
          <w:r>
            <w:sym w:font="Symbol" w:char="F0D3"/>
          </w:r>
          <w:proofErr w:type="spellStart"/>
          <w:r w:rsidR="007A423A">
            <w:t>D’licia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473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5436" w:rsidRDefault="007E52D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34730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34730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575436" w:rsidRDefault="005754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37E" w:rsidRDefault="0014437E">
      <w:pPr>
        <w:spacing w:line="240" w:lineRule="auto"/>
      </w:pPr>
      <w:r>
        <w:separator/>
      </w:r>
    </w:p>
  </w:footnote>
  <w:footnote w:type="continuationSeparator" w:id="0">
    <w:p w:rsidR="0014437E" w:rsidRDefault="001443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rPr>
        <w:sz w:val="24"/>
      </w:rPr>
    </w:pPr>
  </w:p>
  <w:p w:rsidR="00575436" w:rsidRDefault="00575436">
    <w:pPr>
      <w:pBdr>
        <w:top w:val="single" w:sz="6" w:space="1" w:color="auto"/>
      </w:pBdr>
      <w:rPr>
        <w:sz w:val="24"/>
      </w:rPr>
    </w:pPr>
  </w:p>
  <w:p w:rsidR="00D013D9" w:rsidRDefault="00D013D9" w:rsidP="00D013D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D’licia</w:t>
    </w:r>
    <w:proofErr w:type="spellEnd"/>
  </w:p>
  <w:p w:rsidR="00575436" w:rsidRDefault="00575436">
    <w:pPr>
      <w:pBdr>
        <w:bottom w:val="single" w:sz="6" w:space="1" w:color="auto"/>
      </w:pBdr>
      <w:jc w:val="right"/>
      <w:rPr>
        <w:sz w:val="24"/>
      </w:rPr>
    </w:pPr>
  </w:p>
  <w:p w:rsidR="00575436" w:rsidRDefault="005754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5436">
      <w:tc>
        <w:tcPr>
          <w:tcW w:w="6379" w:type="dxa"/>
        </w:tcPr>
        <w:p w:rsidR="00575436" w:rsidRDefault="006D79F8" w:rsidP="00D013D9">
          <w:r>
            <w:t xml:space="preserve">Web </w:t>
          </w:r>
          <w:proofErr w:type="spellStart"/>
          <w:r w:rsidR="00D013D9">
            <w:t>D’lica</w:t>
          </w:r>
          <w:proofErr w:type="spellEnd"/>
        </w:p>
      </w:tc>
      <w:tc>
        <w:tcPr>
          <w:tcW w:w="3179" w:type="dxa"/>
        </w:tcPr>
        <w:p w:rsidR="00575436" w:rsidRDefault="007E52D5" w:rsidP="00C75FF0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25F82">
            <w:t xml:space="preserve"> </w:t>
          </w:r>
          <w:r w:rsidR="00C75FF0">
            <w:t>Versión</w:t>
          </w:r>
          <w:r w:rsidR="00825F82">
            <w:t>:</w:t>
          </w:r>
          <w:r w:rsidR="00C75FF0">
            <w:t xml:space="preserve">    </w:t>
          </w:r>
          <w:r w:rsidR="00825F82">
            <w:t>1.0</w:t>
          </w:r>
        </w:p>
      </w:tc>
    </w:tr>
    <w:tr w:rsidR="00575436">
      <w:tc>
        <w:tcPr>
          <w:tcW w:w="6379" w:type="dxa"/>
        </w:tcPr>
        <w:p w:rsidR="00575436" w:rsidRPr="00C75FF0" w:rsidRDefault="00C75FF0">
          <w:r w:rsidRPr="00C75FF0">
            <w:t>Plan de Gestión de la Configuración</w:t>
          </w:r>
        </w:p>
      </w:tc>
      <w:tc>
        <w:tcPr>
          <w:tcW w:w="3179" w:type="dxa"/>
        </w:tcPr>
        <w:p w:rsidR="00575436" w:rsidRDefault="00D013D9" w:rsidP="00D013D9">
          <w:r>
            <w:t xml:space="preserve">  Date:  15/04</w:t>
          </w:r>
          <w:r w:rsidR="007E52D5">
            <w:t>/</w:t>
          </w:r>
          <w:r>
            <w:t>2015</w:t>
          </w:r>
        </w:p>
      </w:tc>
    </w:tr>
    <w:tr w:rsidR="00575436">
      <w:tc>
        <w:tcPr>
          <w:tcW w:w="9558" w:type="dxa"/>
          <w:gridSpan w:val="2"/>
        </w:tcPr>
        <w:p w:rsidR="00575436" w:rsidRDefault="00D013D9">
          <w:r>
            <w:t xml:space="preserve">Héctor </w:t>
          </w:r>
          <w:proofErr w:type="spellStart"/>
          <w:r>
            <w:t>Chumpitaz</w:t>
          </w:r>
          <w:proofErr w:type="spellEnd"/>
          <w:r>
            <w:t xml:space="preserve"> </w:t>
          </w:r>
          <w:proofErr w:type="spellStart"/>
          <w:r>
            <w:t>Watanave</w:t>
          </w:r>
          <w:proofErr w:type="spellEnd"/>
        </w:p>
      </w:tc>
    </w:tr>
  </w:tbl>
  <w:p w:rsidR="00575436" w:rsidRDefault="005754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436" w:rsidRDefault="005754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D520E"/>
    <w:multiLevelType w:val="multilevel"/>
    <w:tmpl w:val="512802C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4585FC7"/>
    <w:multiLevelType w:val="hybridMultilevel"/>
    <w:tmpl w:val="48C06326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B35112"/>
    <w:multiLevelType w:val="hybridMultilevel"/>
    <w:tmpl w:val="BAB06A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5449B2"/>
    <w:multiLevelType w:val="hybridMultilevel"/>
    <w:tmpl w:val="31C23940"/>
    <w:lvl w:ilvl="0" w:tplc="B61CBE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9148E"/>
    <w:multiLevelType w:val="hybridMultilevel"/>
    <w:tmpl w:val="842CFAF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D1757CC"/>
    <w:multiLevelType w:val="hybridMultilevel"/>
    <w:tmpl w:val="0EB4634E"/>
    <w:lvl w:ilvl="0" w:tplc="28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E510D4"/>
    <w:multiLevelType w:val="hybridMultilevel"/>
    <w:tmpl w:val="BEBCDE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B5F4B34"/>
    <w:multiLevelType w:val="hybridMultilevel"/>
    <w:tmpl w:val="18108976"/>
    <w:lvl w:ilvl="0" w:tplc="9BC8E3F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026DF"/>
    <w:multiLevelType w:val="hybridMultilevel"/>
    <w:tmpl w:val="8B78258C"/>
    <w:lvl w:ilvl="0" w:tplc="D9947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F45ED"/>
    <w:multiLevelType w:val="hybridMultilevel"/>
    <w:tmpl w:val="B9C2BB08"/>
    <w:lvl w:ilvl="0" w:tplc="1B561AB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8F2664"/>
    <w:multiLevelType w:val="hybridMultilevel"/>
    <w:tmpl w:val="12C435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55E38B3"/>
    <w:multiLevelType w:val="hybridMultilevel"/>
    <w:tmpl w:val="92C07702"/>
    <w:lvl w:ilvl="0" w:tplc="20467EB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FA626F9"/>
    <w:multiLevelType w:val="hybridMultilevel"/>
    <w:tmpl w:val="99B8A40C"/>
    <w:lvl w:ilvl="0" w:tplc="3F4A6A6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10923"/>
    <w:multiLevelType w:val="hybridMultilevel"/>
    <w:tmpl w:val="631A62BA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4F0BC1"/>
    <w:multiLevelType w:val="hybridMultilevel"/>
    <w:tmpl w:val="5EEACF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71F5BB9"/>
    <w:multiLevelType w:val="hybridMultilevel"/>
    <w:tmpl w:val="17BAC2F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8E7F50"/>
    <w:multiLevelType w:val="hybridMultilevel"/>
    <w:tmpl w:val="D9B2025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A972AD"/>
    <w:multiLevelType w:val="hybridMultilevel"/>
    <w:tmpl w:val="AA202D28"/>
    <w:lvl w:ilvl="0" w:tplc="D714D77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7BB6B6A"/>
    <w:multiLevelType w:val="hybridMultilevel"/>
    <w:tmpl w:val="8EA4A6FC"/>
    <w:lvl w:ilvl="0" w:tplc="FCD64BC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BE4DE4"/>
    <w:multiLevelType w:val="hybridMultilevel"/>
    <w:tmpl w:val="207CB6E6"/>
    <w:lvl w:ilvl="0" w:tplc="CCB4A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EC2FAA"/>
    <w:multiLevelType w:val="hybridMultilevel"/>
    <w:tmpl w:val="1576AAEA"/>
    <w:lvl w:ilvl="0" w:tplc="52366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42"/>
  </w:num>
  <w:num w:numId="5">
    <w:abstractNumId w:val="33"/>
  </w:num>
  <w:num w:numId="6">
    <w:abstractNumId w:val="3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6"/>
  </w:num>
  <w:num w:numId="11">
    <w:abstractNumId w:val="25"/>
  </w:num>
  <w:num w:numId="12">
    <w:abstractNumId w:val="22"/>
  </w:num>
  <w:num w:numId="13">
    <w:abstractNumId w:val="40"/>
  </w:num>
  <w:num w:numId="14">
    <w:abstractNumId w:val="21"/>
  </w:num>
  <w:num w:numId="15">
    <w:abstractNumId w:val="11"/>
  </w:num>
  <w:num w:numId="16">
    <w:abstractNumId w:val="39"/>
  </w:num>
  <w:num w:numId="17">
    <w:abstractNumId w:val="30"/>
  </w:num>
  <w:num w:numId="18">
    <w:abstractNumId w:val="16"/>
  </w:num>
  <w:num w:numId="19">
    <w:abstractNumId w:val="28"/>
  </w:num>
  <w:num w:numId="20">
    <w:abstractNumId w:val="18"/>
  </w:num>
  <w:num w:numId="21">
    <w:abstractNumId w:val="38"/>
  </w:num>
  <w:num w:numId="22">
    <w:abstractNumId w:val="36"/>
  </w:num>
  <w:num w:numId="23">
    <w:abstractNumId w:val="29"/>
  </w:num>
  <w:num w:numId="24">
    <w:abstractNumId w:val="3"/>
  </w:num>
  <w:num w:numId="25">
    <w:abstractNumId w:val="35"/>
  </w:num>
  <w:num w:numId="26">
    <w:abstractNumId w:val="10"/>
  </w:num>
  <w:num w:numId="27">
    <w:abstractNumId w:val="8"/>
  </w:num>
  <w:num w:numId="28">
    <w:abstractNumId w:val="14"/>
  </w:num>
  <w:num w:numId="29">
    <w:abstractNumId w:val="4"/>
  </w:num>
  <w:num w:numId="30">
    <w:abstractNumId w:val="15"/>
  </w:num>
  <w:num w:numId="31">
    <w:abstractNumId w:val="17"/>
  </w:num>
  <w:num w:numId="32">
    <w:abstractNumId w:val="9"/>
  </w:num>
  <w:num w:numId="33">
    <w:abstractNumId w:val="27"/>
  </w:num>
  <w:num w:numId="34">
    <w:abstractNumId w:val="20"/>
  </w:num>
  <w:num w:numId="35">
    <w:abstractNumId w:val="23"/>
  </w:num>
  <w:num w:numId="36">
    <w:abstractNumId w:val="5"/>
  </w:num>
  <w:num w:numId="37">
    <w:abstractNumId w:val="26"/>
  </w:num>
  <w:num w:numId="38">
    <w:abstractNumId w:val="37"/>
  </w:num>
  <w:num w:numId="39">
    <w:abstractNumId w:val="7"/>
  </w:num>
  <w:num w:numId="40">
    <w:abstractNumId w:val="31"/>
  </w:num>
  <w:num w:numId="41">
    <w:abstractNumId w:val="34"/>
  </w:num>
  <w:num w:numId="42">
    <w:abstractNumId w:val="12"/>
  </w:num>
  <w:num w:numId="43">
    <w:abstractNumId w:val="19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C0"/>
    <w:rsid w:val="000063A4"/>
    <w:rsid w:val="000144D9"/>
    <w:rsid w:val="00021EE5"/>
    <w:rsid w:val="00032A1F"/>
    <w:rsid w:val="000641F6"/>
    <w:rsid w:val="00071EAB"/>
    <w:rsid w:val="00077A57"/>
    <w:rsid w:val="000A6B1A"/>
    <w:rsid w:val="000B0F64"/>
    <w:rsid w:val="000D175F"/>
    <w:rsid w:val="000E53F4"/>
    <w:rsid w:val="000E69BC"/>
    <w:rsid w:val="000F0E9D"/>
    <w:rsid w:val="0010041F"/>
    <w:rsid w:val="00101121"/>
    <w:rsid w:val="0012466F"/>
    <w:rsid w:val="00130D5E"/>
    <w:rsid w:val="00134631"/>
    <w:rsid w:val="00134FCD"/>
    <w:rsid w:val="0014437E"/>
    <w:rsid w:val="001726BE"/>
    <w:rsid w:val="001A0137"/>
    <w:rsid w:val="001A4DC6"/>
    <w:rsid w:val="001B41A3"/>
    <w:rsid w:val="001D1E37"/>
    <w:rsid w:val="001D1EB0"/>
    <w:rsid w:val="002210F6"/>
    <w:rsid w:val="00232FEF"/>
    <w:rsid w:val="00243EBE"/>
    <w:rsid w:val="00245DB3"/>
    <w:rsid w:val="002518FD"/>
    <w:rsid w:val="00282FA3"/>
    <w:rsid w:val="002874DD"/>
    <w:rsid w:val="002A2F15"/>
    <w:rsid w:val="002C103E"/>
    <w:rsid w:val="002D0009"/>
    <w:rsid w:val="002D493B"/>
    <w:rsid w:val="002E6FF0"/>
    <w:rsid w:val="003075F3"/>
    <w:rsid w:val="00307C84"/>
    <w:rsid w:val="00331A9A"/>
    <w:rsid w:val="00341252"/>
    <w:rsid w:val="003450AB"/>
    <w:rsid w:val="00347AF5"/>
    <w:rsid w:val="00367E24"/>
    <w:rsid w:val="003904A5"/>
    <w:rsid w:val="00391F74"/>
    <w:rsid w:val="0039452B"/>
    <w:rsid w:val="003A03BD"/>
    <w:rsid w:val="003A1B3F"/>
    <w:rsid w:val="003A6467"/>
    <w:rsid w:val="003C7F53"/>
    <w:rsid w:val="003D12FA"/>
    <w:rsid w:val="003D71E5"/>
    <w:rsid w:val="003E59E5"/>
    <w:rsid w:val="0040482F"/>
    <w:rsid w:val="00416171"/>
    <w:rsid w:val="004275A5"/>
    <w:rsid w:val="0043415C"/>
    <w:rsid w:val="00447115"/>
    <w:rsid w:val="004566D0"/>
    <w:rsid w:val="00465266"/>
    <w:rsid w:val="004731FE"/>
    <w:rsid w:val="004B5F94"/>
    <w:rsid w:val="004B7D52"/>
    <w:rsid w:val="005059C9"/>
    <w:rsid w:val="00523583"/>
    <w:rsid w:val="00525517"/>
    <w:rsid w:val="00527523"/>
    <w:rsid w:val="00535DD8"/>
    <w:rsid w:val="00541C41"/>
    <w:rsid w:val="00572544"/>
    <w:rsid w:val="00575436"/>
    <w:rsid w:val="005854C4"/>
    <w:rsid w:val="005A660F"/>
    <w:rsid w:val="005A6833"/>
    <w:rsid w:val="005C4467"/>
    <w:rsid w:val="005D0B46"/>
    <w:rsid w:val="005E05A4"/>
    <w:rsid w:val="005E10B1"/>
    <w:rsid w:val="005F653D"/>
    <w:rsid w:val="00605E35"/>
    <w:rsid w:val="00607E22"/>
    <w:rsid w:val="00627F71"/>
    <w:rsid w:val="00631C78"/>
    <w:rsid w:val="006362D3"/>
    <w:rsid w:val="0064678D"/>
    <w:rsid w:val="00655FEE"/>
    <w:rsid w:val="00667F6C"/>
    <w:rsid w:val="00670A48"/>
    <w:rsid w:val="006778B1"/>
    <w:rsid w:val="00680050"/>
    <w:rsid w:val="0069699E"/>
    <w:rsid w:val="006B0EE0"/>
    <w:rsid w:val="006D79F8"/>
    <w:rsid w:val="006F0869"/>
    <w:rsid w:val="006F6ACA"/>
    <w:rsid w:val="00706EAF"/>
    <w:rsid w:val="00707E25"/>
    <w:rsid w:val="0073278B"/>
    <w:rsid w:val="00733371"/>
    <w:rsid w:val="00743835"/>
    <w:rsid w:val="0074612A"/>
    <w:rsid w:val="00764FC5"/>
    <w:rsid w:val="00766DEF"/>
    <w:rsid w:val="00773A09"/>
    <w:rsid w:val="007A2D07"/>
    <w:rsid w:val="007A315F"/>
    <w:rsid w:val="007A423A"/>
    <w:rsid w:val="007C5A0C"/>
    <w:rsid w:val="007D5331"/>
    <w:rsid w:val="007E52D5"/>
    <w:rsid w:val="007E70BE"/>
    <w:rsid w:val="007F36FC"/>
    <w:rsid w:val="007F66F1"/>
    <w:rsid w:val="008117E5"/>
    <w:rsid w:val="00825F82"/>
    <w:rsid w:val="008318D2"/>
    <w:rsid w:val="0084129E"/>
    <w:rsid w:val="00841851"/>
    <w:rsid w:val="008539BE"/>
    <w:rsid w:val="0087339D"/>
    <w:rsid w:val="00875936"/>
    <w:rsid w:val="00881C11"/>
    <w:rsid w:val="008D3C6B"/>
    <w:rsid w:val="008D6E4E"/>
    <w:rsid w:val="008E3AD4"/>
    <w:rsid w:val="0090615A"/>
    <w:rsid w:val="009069F0"/>
    <w:rsid w:val="00914C5C"/>
    <w:rsid w:val="00917089"/>
    <w:rsid w:val="00934730"/>
    <w:rsid w:val="009376B9"/>
    <w:rsid w:val="00940017"/>
    <w:rsid w:val="00944B78"/>
    <w:rsid w:val="009626F8"/>
    <w:rsid w:val="00976F67"/>
    <w:rsid w:val="009A48A9"/>
    <w:rsid w:val="009B065D"/>
    <w:rsid w:val="009B3C50"/>
    <w:rsid w:val="009B47CE"/>
    <w:rsid w:val="009E548D"/>
    <w:rsid w:val="009F40E1"/>
    <w:rsid w:val="009F5F39"/>
    <w:rsid w:val="00A545B2"/>
    <w:rsid w:val="00A65198"/>
    <w:rsid w:val="00A70B49"/>
    <w:rsid w:val="00A952F7"/>
    <w:rsid w:val="00AB2CAF"/>
    <w:rsid w:val="00AD3DE5"/>
    <w:rsid w:val="00B02B1A"/>
    <w:rsid w:val="00B155B2"/>
    <w:rsid w:val="00B429EC"/>
    <w:rsid w:val="00B52737"/>
    <w:rsid w:val="00B54957"/>
    <w:rsid w:val="00B6382B"/>
    <w:rsid w:val="00B818A0"/>
    <w:rsid w:val="00B90134"/>
    <w:rsid w:val="00BA265A"/>
    <w:rsid w:val="00BF1EAA"/>
    <w:rsid w:val="00C03206"/>
    <w:rsid w:val="00C31BBF"/>
    <w:rsid w:val="00C325EA"/>
    <w:rsid w:val="00C41CAC"/>
    <w:rsid w:val="00C44437"/>
    <w:rsid w:val="00C4654F"/>
    <w:rsid w:val="00C742F3"/>
    <w:rsid w:val="00C744C0"/>
    <w:rsid w:val="00C75FF0"/>
    <w:rsid w:val="00C762A0"/>
    <w:rsid w:val="00C808B8"/>
    <w:rsid w:val="00C93619"/>
    <w:rsid w:val="00C94FE6"/>
    <w:rsid w:val="00CC41CD"/>
    <w:rsid w:val="00CD0409"/>
    <w:rsid w:val="00CD2611"/>
    <w:rsid w:val="00CD701A"/>
    <w:rsid w:val="00CE01CD"/>
    <w:rsid w:val="00CE1716"/>
    <w:rsid w:val="00D013D9"/>
    <w:rsid w:val="00D24C6A"/>
    <w:rsid w:val="00D306A4"/>
    <w:rsid w:val="00D3740E"/>
    <w:rsid w:val="00D449FA"/>
    <w:rsid w:val="00D66496"/>
    <w:rsid w:val="00D71D14"/>
    <w:rsid w:val="00DB33F0"/>
    <w:rsid w:val="00DB6518"/>
    <w:rsid w:val="00DC159D"/>
    <w:rsid w:val="00DD375F"/>
    <w:rsid w:val="00DE5448"/>
    <w:rsid w:val="00E04314"/>
    <w:rsid w:val="00E07664"/>
    <w:rsid w:val="00E07ACA"/>
    <w:rsid w:val="00E265B1"/>
    <w:rsid w:val="00E2750B"/>
    <w:rsid w:val="00E300A7"/>
    <w:rsid w:val="00E33B6D"/>
    <w:rsid w:val="00E41197"/>
    <w:rsid w:val="00E45B76"/>
    <w:rsid w:val="00E54505"/>
    <w:rsid w:val="00E75EB1"/>
    <w:rsid w:val="00E8621A"/>
    <w:rsid w:val="00EA659D"/>
    <w:rsid w:val="00EB3075"/>
    <w:rsid w:val="00EC7DBD"/>
    <w:rsid w:val="00ED029B"/>
    <w:rsid w:val="00ED7774"/>
    <w:rsid w:val="00EE675A"/>
    <w:rsid w:val="00F161D9"/>
    <w:rsid w:val="00F1624C"/>
    <w:rsid w:val="00F17F7B"/>
    <w:rsid w:val="00F237CE"/>
    <w:rsid w:val="00F475BD"/>
    <w:rsid w:val="00F521F6"/>
    <w:rsid w:val="00F7504F"/>
    <w:rsid w:val="00F97188"/>
    <w:rsid w:val="00FA00AE"/>
    <w:rsid w:val="00FB3E4A"/>
    <w:rsid w:val="00FB7530"/>
    <w:rsid w:val="00FB7763"/>
    <w:rsid w:val="00FC1094"/>
    <w:rsid w:val="00FD070C"/>
    <w:rsid w:val="00FD67C7"/>
    <w:rsid w:val="00FE1A8D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CD90AA-B3DF-481E-BDD3-3EECC8FE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PE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62A0"/>
    <w:pPr>
      <w:spacing w:after="12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2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A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0144D9"/>
  </w:style>
  <w:style w:type="character" w:customStyle="1" w:styleId="l">
    <w:name w:val="l"/>
    <w:basedOn w:val="Fuentedeprrafopredeter"/>
    <w:rsid w:val="000144D9"/>
  </w:style>
  <w:style w:type="character" w:customStyle="1" w:styleId="st">
    <w:name w:val="st"/>
    <w:basedOn w:val="Fuentedeprrafopredeter"/>
    <w:rsid w:val="00BA265A"/>
  </w:style>
  <w:style w:type="paragraph" w:styleId="Prrafodelista">
    <w:name w:val="List Paragraph"/>
    <w:basedOn w:val="Normal"/>
    <w:uiPriority w:val="34"/>
    <w:qFormat/>
    <w:rsid w:val="00DB6518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B6518"/>
  </w:style>
  <w:style w:type="character" w:customStyle="1" w:styleId="FechaCar">
    <w:name w:val="Fecha Car"/>
    <w:basedOn w:val="Fuentedeprrafopredeter"/>
    <w:link w:val="Fecha"/>
    <w:uiPriority w:val="99"/>
    <w:semiHidden/>
    <w:rsid w:val="00DB6518"/>
    <w:rPr>
      <w:lang w:val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54C4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54C4"/>
    <w:rPr>
      <w:rFonts w:ascii="Consolas" w:hAnsi="Consolas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8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7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QUE\Downloads\rup_c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A126-C1FF-4FC3-8DF6-5A772CDA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708</TotalTime>
  <Pages>1</Pages>
  <Words>1273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la Configuración</vt:lpstr>
      <vt:lpstr>Configuration Management Plan</vt:lpstr>
    </vt:vector>
  </TitlesOfParts>
  <Company>&lt;Company Name&gt;</Company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 Configuración</dc:title>
  <dc:subject>&lt;Project Name&gt;</dc:subject>
  <dc:creator>ENRIQUE</dc:creator>
  <cp:lastModifiedBy>Hector</cp:lastModifiedBy>
  <cp:revision>148</cp:revision>
  <cp:lastPrinted>2000-03-22T14:18:00Z</cp:lastPrinted>
  <dcterms:created xsi:type="dcterms:W3CDTF">2015-04-21T02:29:00Z</dcterms:created>
  <dcterms:modified xsi:type="dcterms:W3CDTF">2015-05-30T14:12:00Z</dcterms:modified>
</cp:coreProperties>
</file>