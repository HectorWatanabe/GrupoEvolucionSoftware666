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C96" w:rsidRPr="00DF3710" w:rsidRDefault="000D6C96" w:rsidP="000D6C96">
      <w:pPr>
        <w:pStyle w:val="Ttulo"/>
        <w:jc w:val="right"/>
        <w:rPr>
          <w:rFonts w:cs="Arial"/>
          <w:lang w:val="es-PE"/>
        </w:rPr>
      </w:pPr>
      <w:r w:rsidRPr="00DF3710">
        <w:rPr>
          <w:rFonts w:cs="Arial"/>
          <w:lang w:val="es-PE"/>
        </w:rPr>
        <w:t>Especificación del Caso de Uso:</w:t>
      </w:r>
    </w:p>
    <w:p w:rsidR="000D6C96" w:rsidRPr="00DF3710" w:rsidRDefault="0061281E" w:rsidP="000D6C96">
      <w:pPr>
        <w:pStyle w:val="Ttulo"/>
        <w:jc w:val="right"/>
        <w:rPr>
          <w:rFonts w:cs="Arial"/>
          <w:sz w:val="28"/>
          <w:lang w:val="es-PE"/>
        </w:rPr>
      </w:pPr>
      <w:r>
        <w:rPr>
          <w:rFonts w:cs="Arial"/>
          <w:lang w:val="es-PE"/>
        </w:rPr>
        <w:t>Publicar Información</w:t>
      </w:r>
    </w:p>
    <w:p w:rsidR="000D6C96" w:rsidRPr="00DF3710" w:rsidRDefault="00333581" w:rsidP="000D6C96">
      <w:pPr>
        <w:pStyle w:val="Ttulo"/>
        <w:jc w:val="right"/>
        <w:rPr>
          <w:rFonts w:cs="Arial"/>
          <w:sz w:val="28"/>
          <w:lang w:val="es-PE"/>
        </w:rPr>
      </w:pPr>
      <w:r w:rsidRPr="00DF3710">
        <w:rPr>
          <w:rFonts w:cs="Arial"/>
          <w:sz w:val="28"/>
          <w:lang w:val="es-PE"/>
        </w:rPr>
        <w:t>Versión 1.</w:t>
      </w:r>
      <w:r w:rsidR="00601295" w:rsidRPr="00DF3710">
        <w:rPr>
          <w:rFonts w:cs="Arial"/>
          <w:sz w:val="28"/>
          <w:lang w:val="es-PE"/>
        </w:rPr>
        <w:t>0</w:t>
      </w: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  <w:sectPr w:rsidR="004619A7" w:rsidRPr="00DF371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619A7" w:rsidRPr="00DF3710" w:rsidRDefault="004619A7">
      <w:pPr>
        <w:pStyle w:val="Ttulo"/>
        <w:rPr>
          <w:rFonts w:cs="Arial"/>
          <w:lang w:val="es-PE"/>
        </w:rPr>
      </w:pPr>
      <w:r w:rsidRPr="00DF3710">
        <w:rPr>
          <w:rFonts w:cs="Arial"/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1911CC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05/05/2015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744" w:type="dxa"/>
          </w:tcPr>
          <w:p w:rsidR="004619A7" w:rsidRPr="00DF3710" w:rsidRDefault="000D6C96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4619A7" w:rsidRPr="00DF3710" w:rsidRDefault="00D31C49" w:rsidP="00E566DD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María Fernanda Segovia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  <w:bookmarkStart w:id="0" w:name="_GoBack"/>
            <w:bookmarkEnd w:id="0"/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tulo"/>
        <w:rPr>
          <w:rFonts w:cs="Arial"/>
          <w:sz w:val="24"/>
          <w:szCs w:val="24"/>
          <w:lang w:val="es-PE"/>
        </w:rPr>
      </w:pPr>
      <w:r w:rsidRPr="00DF3710">
        <w:rPr>
          <w:rFonts w:cs="Arial"/>
          <w:lang w:val="es-PE"/>
        </w:rPr>
        <w:br w:type="page"/>
      </w:r>
      <w:r w:rsidRPr="00DF3710">
        <w:rPr>
          <w:rFonts w:cs="Arial"/>
          <w:sz w:val="24"/>
          <w:szCs w:val="24"/>
          <w:lang w:val="es-PE"/>
        </w:rPr>
        <w:lastRenderedPageBreak/>
        <w:t>Tabla de Contenidos</w:t>
      </w:r>
    </w:p>
    <w:p w:rsidR="00F93691" w:rsidRDefault="00BD221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BD2213">
        <w:rPr>
          <w:rFonts w:ascii="Arial" w:hAnsi="Arial" w:cs="Arial"/>
          <w:sz w:val="24"/>
          <w:szCs w:val="24"/>
          <w:lang w:val="es-PE"/>
        </w:rPr>
        <w:fldChar w:fldCharType="begin"/>
      </w:r>
      <w:r w:rsidR="004619A7" w:rsidRPr="00DF3710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D2213">
        <w:rPr>
          <w:rFonts w:ascii="Arial" w:hAnsi="Arial" w:cs="Arial"/>
          <w:sz w:val="24"/>
          <w:szCs w:val="24"/>
          <w:lang w:val="es-PE"/>
        </w:rPr>
        <w:fldChar w:fldCharType="separate"/>
      </w:r>
      <w:r w:rsidR="00F93691" w:rsidRPr="009F759A">
        <w:rPr>
          <w:rFonts w:cs="Arial"/>
          <w:noProof/>
          <w:lang w:val="es-PE"/>
        </w:rPr>
        <w:t>Especificación de Caso de Uso: Publicar Información</w:t>
      </w:r>
      <w:r w:rsidR="00F93691" w:rsidRPr="00F93691">
        <w:rPr>
          <w:noProof/>
          <w:lang w:val="es-PE"/>
        </w:rPr>
        <w:tab/>
      </w:r>
      <w:r>
        <w:rPr>
          <w:noProof/>
        </w:rPr>
        <w:fldChar w:fldCharType="begin"/>
      </w:r>
      <w:r w:rsidR="00F93691" w:rsidRPr="00F93691">
        <w:rPr>
          <w:noProof/>
          <w:lang w:val="es-PE"/>
        </w:rPr>
        <w:instrText xml:space="preserve"> PAGEREF _Toc419560301 \h </w:instrText>
      </w:r>
      <w:r>
        <w:rPr>
          <w:noProof/>
        </w:rPr>
      </w:r>
      <w:r>
        <w:rPr>
          <w:noProof/>
        </w:rPr>
        <w:fldChar w:fldCharType="separate"/>
      </w:r>
      <w:r w:rsidR="00F93691" w:rsidRPr="00F93691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F93691" w:rsidRDefault="00F9369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rFonts w:cs="Arial"/>
          <w:noProof/>
          <w:lang w:val="es-PE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Publicar Información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_Toc419560302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3</w:t>
      </w:r>
      <w:r w:rsidR="00BD2213">
        <w:rPr>
          <w:noProof/>
        </w:rPr>
        <w:fldChar w:fldCharType="end"/>
      </w:r>
    </w:p>
    <w:p w:rsidR="00F93691" w:rsidRDefault="00F9369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Breve Descripción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_Toc419560303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3</w:t>
      </w:r>
      <w:r w:rsidR="00BD2213">
        <w:rPr>
          <w:noProof/>
        </w:rPr>
        <w:fldChar w:fldCharType="end"/>
      </w:r>
    </w:p>
    <w:p w:rsidR="00F93691" w:rsidRDefault="00F9369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Actor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_Toc419560304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3</w:t>
      </w:r>
      <w:r w:rsidR="00BD2213">
        <w:rPr>
          <w:noProof/>
        </w:rPr>
        <w:fldChar w:fldCharType="end"/>
      </w:r>
    </w:p>
    <w:p w:rsidR="00F93691" w:rsidRDefault="00F9369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Flujo Básico de Eventos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_Toc419560305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3</w:t>
      </w:r>
      <w:r w:rsidR="00BD2213">
        <w:rPr>
          <w:noProof/>
        </w:rPr>
        <w:fldChar w:fldCharType="end"/>
      </w:r>
    </w:p>
    <w:p w:rsidR="00F93691" w:rsidRDefault="00F9369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Flujo Básico Agregar Producto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_Toc419560306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3</w:t>
      </w:r>
      <w:r w:rsidR="00BD2213">
        <w:rPr>
          <w:noProof/>
        </w:rPr>
        <w:fldChar w:fldCharType="end"/>
      </w:r>
    </w:p>
    <w:p w:rsidR="00F93691" w:rsidRDefault="00F9369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Flujo Básico Modificar Detalle Producto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_Toc419560307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3</w:t>
      </w:r>
      <w:r w:rsidR="00BD2213">
        <w:rPr>
          <w:noProof/>
        </w:rPr>
        <w:fldChar w:fldCharType="end"/>
      </w:r>
    </w:p>
    <w:p w:rsidR="00F93691" w:rsidRDefault="00F9369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Flujo Básico Agregar Local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_Toc419560308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4</w:t>
      </w:r>
      <w:r w:rsidR="00BD2213">
        <w:rPr>
          <w:noProof/>
        </w:rPr>
        <w:fldChar w:fldCharType="end"/>
      </w:r>
    </w:p>
    <w:p w:rsidR="00F93691" w:rsidRDefault="00F9369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Flujo Básico Modificar Detalle Local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_Toc419560309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4</w:t>
      </w:r>
      <w:r w:rsidR="00BD2213">
        <w:rPr>
          <w:noProof/>
        </w:rPr>
        <w:fldChar w:fldCharType="end"/>
      </w:r>
    </w:p>
    <w:p w:rsidR="00F93691" w:rsidRDefault="00F9369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Flujos Alternativos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_Toc419560310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4</w:t>
      </w:r>
      <w:r w:rsidR="00BD2213">
        <w:rPr>
          <w:noProof/>
        </w:rPr>
        <w:fldChar w:fldCharType="end"/>
      </w:r>
    </w:p>
    <w:p w:rsidR="00F93691" w:rsidRDefault="00F9369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Flujo Alternativo Agregar Producto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_Toc419560311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4</w:t>
      </w:r>
      <w:r w:rsidR="00BD2213">
        <w:rPr>
          <w:noProof/>
        </w:rPr>
        <w:fldChar w:fldCharType="end"/>
      </w:r>
    </w:p>
    <w:p w:rsidR="00F93691" w:rsidRDefault="00F9369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Flujo Alternativo Modificar Detalle Producto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_Toc419560312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4</w:t>
      </w:r>
      <w:r w:rsidR="00BD2213">
        <w:rPr>
          <w:noProof/>
        </w:rPr>
        <w:fldChar w:fldCharType="end"/>
      </w:r>
    </w:p>
    <w:p w:rsidR="00F93691" w:rsidRDefault="00F9369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Flujo Alternativo Agregar Local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_Toc419560313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4</w:t>
      </w:r>
      <w:r w:rsidR="00BD2213">
        <w:rPr>
          <w:noProof/>
        </w:rPr>
        <w:fldChar w:fldCharType="end"/>
      </w:r>
    </w:p>
    <w:p w:rsidR="00F93691" w:rsidRDefault="00F9369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Flujo Alternativo Modificar Detalle Local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_Toc419560314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4</w:t>
      </w:r>
      <w:r w:rsidR="00BD2213">
        <w:rPr>
          <w:noProof/>
        </w:rPr>
        <w:fldChar w:fldCharType="end"/>
      </w:r>
    </w:p>
    <w:p w:rsidR="00F93691" w:rsidRDefault="00F9369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Precondiciones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_Toc419560315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4</w:t>
      </w:r>
      <w:r w:rsidR="00BD2213">
        <w:rPr>
          <w:noProof/>
        </w:rPr>
        <w:fldChar w:fldCharType="end"/>
      </w:r>
    </w:p>
    <w:p w:rsidR="00F93691" w:rsidRDefault="00F9369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Post condiciones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_Toc419560316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5</w:t>
      </w:r>
      <w:r w:rsidR="00BD2213">
        <w:rPr>
          <w:noProof/>
        </w:rPr>
        <w:fldChar w:fldCharType="end"/>
      </w:r>
    </w:p>
    <w:p w:rsidR="00F93691" w:rsidRDefault="00F9369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F759A">
        <w:rPr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Prototipos: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_Toc419560317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5</w:t>
      </w:r>
      <w:r w:rsidR="00BD2213">
        <w:rPr>
          <w:noProof/>
        </w:rPr>
        <w:fldChar w:fldCharType="end"/>
      </w:r>
    </w:p>
    <w:p w:rsidR="00F93691" w:rsidRPr="00D44936" w:rsidRDefault="00F93691">
      <w:pPr>
        <w:pStyle w:val="TDC1"/>
        <w:tabs>
          <w:tab w:val="left" w:pos="432"/>
        </w:tabs>
        <w:rPr>
          <w:noProof/>
          <w:lang w:val="es-PE"/>
        </w:rPr>
      </w:pPr>
      <w:r w:rsidRPr="009F759A">
        <w:rPr>
          <w:noProof/>
          <w:lang w:val="es-PE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F759A">
        <w:rPr>
          <w:rFonts w:cs="Arial"/>
          <w:noProof/>
          <w:lang w:val="es-PE"/>
        </w:rPr>
        <w:t>Diagramas:</w:t>
      </w:r>
      <w:r w:rsidRPr="00F93691">
        <w:rPr>
          <w:noProof/>
          <w:lang w:val="es-PE"/>
        </w:rPr>
        <w:tab/>
      </w:r>
      <w:r w:rsidR="00BD2213">
        <w:rPr>
          <w:noProof/>
        </w:rPr>
        <w:fldChar w:fldCharType="begin"/>
      </w:r>
      <w:r w:rsidRPr="00F93691">
        <w:rPr>
          <w:noProof/>
          <w:lang w:val="es-PE"/>
        </w:rPr>
        <w:instrText xml:space="preserve"> PAGEREF _Toc419560318 \h </w:instrText>
      </w:r>
      <w:r w:rsidR="00BD2213">
        <w:rPr>
          <w:noProof/>
        </w:rPr>
      </w:r>
      <w:r w:rsidR="00BD2213">
        <w:rPr>
          <w:noProof/>
        </w:rPr>
        <w:fldChar w:fldCharType="separate"/>
      </w:r>
      <w:r w:rsidRPr="00F93691">
        <w:rPr>
          <w:noProof/>
          <w:lang w:val="es-PE"/>
        </w:rPr>
        <w:t>5</w:t>
      </w:r>
      <w:r w:rsidR="00BD2213">
        <w:rPr>
          <w:noProof/>
        </w:rPr>
        <w:fldChar w:fldCharType="end"/>
      </w: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F93691" w:rsidRPr="00D44936" w:rsidRDefault="00F93691" w:rsidP="00F93691">
      <w:pPr>
        <w:rPr>
          <w:rFonts w:eastAsiaTheme="minorEastAsia"/>
          <w:lang w:val="es-PE"/>
        </w:rPr>
      </w:pPr>
    </w:p>
    <w:p w:rsidR="000F7EA8" w:rsidRPr="00DF3710" w:rsidRDefault="00BD2213" w:rsidP="004669BA">
      <w:pPr>
        <w:pStyle w:val="Ttulo1"/>
        <w:numPr>
          <w:ilvl w:val="0"/>
          <w:numId w:val="0"/>
        </w:numPr>
        <w:jc w:val="center"/>
        <w:rPr>
          <w:rFonts w:cs="Arial"/>
          <w:szCs w:val="24"/>
          <w:lang w:val="es-PE"/>
        </w:rPr>
      </w:pPr>
      <w:r w:rsidRPr="00DF3710">
        <w:rPr>
          <w:rFonts w:cs="Arial"/>
          <w:szCs w:val="24"/>
          <w:lang w:val="es-PE"/>
        </w:rPr>
        <w:lastRenderedPageBreak/>
        <w:fldChar w:fldCharType="end"/>
      </w:r>
      <w:bookmarkStart w:id="1" w:name="_Toc419560301"/>
      <w:r w:rsidR="000F7EA8" w:rsidRPr="00DF3710">
        <w:rPr>
          <w:rFonts w:cs="Arial"/>
          <w:noProof/>
          <w:sz w:val="36"/>
          <w:szCs w:val="44"/>
          <w:lang w:val="es-PE"/>
        </w:rPr>
        <w:t xml:space="preserve">Especificación de Caso de Uso: </w:t>
      </w:r>
      <w:r w:rsidR="00E02263" w:rsidRPr="00E02263">
        <w:rPr>
          <w:rFonts w:cs="Arial"/>
          <w:noProof/>
          <w:sz w:val="36"/>
          <w:szCs w:val="44"/>
          <w:lang w:val="es-PE"/>
        </w:rPr>
        <w:t>Publicar Información</w:t>
      </w:r>
      <w:bookmarkEnd w:id="1"/>
      <w:r w:rsidR="00E02263" w:rsidRPr="00E02263">
        <w:rPr>
          <w:rFonts w:cs="Arial"/>
          <w:noProof/>
          <w:sz w:val="36"/>
          <w:szCs w:val="44"/>
          <w:lang w:val="es-PE"/>
        </w:rPr>
        <w:t xml:space="preserve"> </w:t>
      </w:r>
    </w:p>
    <w:p w:rsidR="004619A7" w:rsidRPr="00DF3710" w:rsidRDefault="00265E84" w:rsidP="004664EC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PE"/>
        </w:rPr>
      </w:pPr>
      <w:bookmarkStart w:id="2" w:name="_Toc419560302"/>
      <w:r w:rsidRPr="00DF3710">
        <w:rPr>
          <w:rFonts w:cs="Arial"/>
          <w:lang w:val="es-PE"/>
        </w:rPr>
        <w:t>1.</w:t>
      </w:r>
      <w:r w:rsidRPr="00DF3710">
        <w:rPr>
          <w:rFonts w:cs="Arial"/>
          <w:lang w:val="es-PE"/>
        </w:rPr>
        <w:tab/>
      </w:r>
      <w:r w:rsidR="00E02263">
        <w:rPr>
          <w:rFonts w:cs="Arial"/>
          <w:lang w:val="es-PE"/>
        </w:rPr>
        <w:t>Publicar Información</w:t>
      </w:r>
      <w:bookmarkEnd w:id="2"/>
    </w:p>
    <w:p w:rsidR="004619A7" w:rsidRPr="00DF3710" w:rsidRDefault="004619A7" w:rsidP="00FC517C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3" w:name="_Toc423410238"/>
      <w:bookmarkStart w:id="4" w:name="_Toc425054504"/>
      <w:bookmarkStart w:id="5" w:name="_Toc18988767"/>
      <w:bookmarkStart w:id="6" w:name="_Toc419560303"/>
      <w:bookmarkStart w:id="7" w:name="_Toc423410239"/>
      <w:bookmarkStart w:id="8" w:name="_Toc425054505"/>
      <w:r w:rsidRPr="00DF3710">
        <w:rPr>
          <w:rFonts w:cs="Arial"/>
          <w:sz w:val="24"/>
          <w:szCs w:val="24"/>
          <w:lang w:val="es-PE"/>
        </w:rPr>
        <w:t xml:space="preserve">Breve </w:t>
      </w:r>
      <w:bookmarkEnd w:id="3"/>
      <w:bookmarkEnd w:id="4"/>
      <w:bookmarkEnd w:id="5"/>
      <w:r w:rsidRPr="00DF3710">
        <w:rPr>
          <w:rFonts w:cs="Arial"/>
          <w:sz w:val="24"/>
          <w:szCs w:val="24"/>
          <w:lang w:val="es-PE"/>
        </w:rPr>
        <w:t>Descripción</w:t>
      </w:r>
      <w:bookmarkEnd w:id="6"/>
    </w:p>
    <w:p w:rsidR="00DF3710" w:rsidRPr="00DF3710" w:rsidRDefault="005D2A22" w:rsidP="00DF3710">
      <w:pPr>
        <w:ind w:left="1276"/>
        <w:rPr>
          <w:rFonts w:ascii="Arial" w:hAnsi="Arial" w:cs="Arial"/>
          <w:lang w:val="es-PE"/>
        </w:rPr>
      </w:pPr>
      <w:r w:rsidRPr="003429A3">
        <w:rPr>
          <w:rFonts w:ascii="Arial" w:hAnsi="Arial" w:cs="Arial"/>
          <w:lang w:val="es-PE"/>
        </w:rPr>
        <w:t>El caso de uso permitirá agregar y editar información respecto a los productos y locales que se mostrarán en la página Web.</w:t>
      </w:r>
    </w:p>
    <w:p w:rsidR="004619A7" w:rsidRPr="00DF3710" w:rsidRDefault="004619A7" w:rsidP="005331D9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9" w:name="_Toc419560304"/>
      <w:r w:rsidRPr="00DF3710">
        <w:rPr>
          <w:rFonts w:cs="Arial"/>
          <w:sz w:val="24"/>
          <w:szCs w:val="24"/>
          <w:lang w:val="es-PE"/>
        </w:rPr>
        <w:t>Actor</w:t>
      </w:r>
      <w:bookmarkEnd w:id="9"/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Administrador</w:t>
      </w:r>
    </w:p>
    <w:p w:rsidR="004619A7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10" w:name="_Toc419560305"/>
      <w:r w:rsidRPr="00DF3710">
        <w:rPr>
          <w:rFonts w:cs="Arial"/>
          <w:szCs w:val="24"/>
          <w:lang w:val="es-PE"/>
        </w:rPr>
        <w:t>Flujo Básico de Eventos</w:t>
      </w:r>
      <w:bookmarkEnd w:id="7"/>
      <w:bookmarkEnd w:id="8"/>
      <w:bookmarkEnd w:id="10"/>
      <w:r w:rsidRPr="00DF3710">
        <w:rPr>
          <w:rFonts w:cs="Arial"/>
          <w:szCs w:val="24"/>
          <w:lang w:val="es-PE"/>
        </w:rPr>
        <w:t xml:space="preserve"> </w:t>
      </w:r>
    </w:p>
    <w:p w:rsidR="00DD4FD7" w:rsidRPr="00DF3710" w:rsidRDefault="00DD4FD7" w:rsidP="00DD4FD7">
      <w:pPr>
        <w:pStyle w:val="Ttulo2"/>
        <w:ind w:left="709"/>
        <w:rPr>
          <w:rFonts w:cs="Arial"/>
          <w:lang w:val="es-PE"/>
        </w:rPr>
      </w:pPr>
      <w:bookmarkStart w:id="11" w:name="_Toc419560306"/>
      <w:r w:rsidRPr="00DF3710">
        <w:rPr>
          <w:rFonts w:cs="Arial"/>
          <w:lang w:val="es-PE"/>
        </w:rPr>
        <w:t xml:space="preserve">Flujo Básico </w:t>
      </w:r>
      <w:r w:rsidR="005D2A22">
        <w:rPr>
          <w:rFonts w:cs="Arial"/>
          <w:lang w:val="es-PE"/>
        </w:rPr>
        <w:t>A</w:t>
      </w:r>
      <w:r w:rsidR="005D2A22" w:rsidRPr="003429A3">
        <w:rPr>
          <w:rFonts w:cs="Arial"/>
          <w:lang w:val="es-PE"/>
        </w:rPr>
        <w:t>gregar</w:t>
      </w:r>
      <w:r w:rsidR="005D2A22">
        <w:rPr>
          <w:rFonts w:cs="Arial"/>
          <w:lang w:val="es-PE"/>
        </w:rPr>
        <w:t xml:space="preserve"> P</w:t>
      </w:r>
      <w:r w:rsidR="005D2A22" w:rsidRPr="003429A3">
        <w:rPr>
          <w:rFonts w:cs="Arial"/>
          <w:lang w:val="es-PE"/>
        </w:rPr>
        <w:t>roducto</w:t>
      </w:r>
      <w:bookmarkEnd w:id="11"/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ingresa a la opción agregar producto.</w:t>
      </w:r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elije la categoría del producto.</w:t>
      </w:r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ingresa los datos del producto.</w:t>
      </w:r>
    </w:p>
    <w:p w:rsidR="00DD4FD7" w:rsidRPr="00B342D4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5D2A22">
        <w:rPr>
          <w:rFonts w:ascii="Arial" w:hAnsi="Arial" w:cs="Arial"/>
          <w:lang w:val="es-PE"/>
        </w:rPr>
        <w:t>E</w:t>
      </w:r>
      <w:r>
        <w:rPr>
          <w:rFonts w:ascii="Arial" w:hAnsi="Arial" w:cs="Arial"/>
          <w:lang w:val="es-PE"/>
        </w:rPr>
        <w:t>l administrador hace</w:t>
      </w:r>
      <w:r w:rsidR="00D44936">
        <w:rPr>
          <w:rFonts w:ascii="Arial" w:hAnsi="Arial" w:cs="Arial"/>
          <w:lang w:val="es-PE"/>
        </w:rPr>
        <w:t xml:space="preserve"> clic</w:t>
      </w:r>
      <w:r w:rsidRPr="005D2A22">
        <w:rPr>
          <w:rFonts w:ascii="Arial" w:hAnsi="Arial" w:cs="Arial"/>
          <w:lang w:val="es-PE"/>
        </w:rPr>
        <w:t xml:space="preserve"> en el botón agregar</w:t>
      </w:r>
      <w:r w:rsidR="00DD4FD7" w:rsidRPr="00DF3710">
        <w:rPr>
          <w:rFonts w:ascii="Arial" w:hAnsi="Arial" w:cs="Arial"/>
          <w:lang w:val="es-PE"/>
        </w:rPr>
        <w:t>.</w:t>
      </w:r>
    </w:p>
    <w:p w:rsidR="00DD4FD7" w:rsidRPr="00DD4FD7" w:rsidRDefault="00D57F3B" w:rsidP="00DD4FD7">
      <w:pPr>
        <w:pStyle w:val="Ttulo2"/>
        <w:ind w:left="709"/>
        <w:rPr>
          <w:rFonts w:cs="Arial"/>
          <w:lang w:val="es-PE"/>
        </w:rPr>
      </w:pPr>
      <w:bookmarkStart w:id="12" w:name="_Toc419560307"/>
      <w:r w:rsidRPr="00DF3710">
        <w:rPr>
          <w:rFonts w:cs="Arial"/>
          <w:lang w:val="es-PE"/>
        </w:rPr>
        <w:t>Flujo</w:t>
      </w:r>
      <w:r w:rsidR="00296AAF" w:rsidRPr="00DF3710">
        <w:rPr>
          <w:rFonts w:cs="Arial"/>
          <w:lang w:val="es-PE"/>
        </w:rPr>
        <w:t xml:space="preserve"> B</w:t>
      </w:r>
      <w:r w:rsidR="00B26333" w:rsidRPr="00DF3710">
        <w:rPr>
          <w:rFonts w:cs="Arial"/>
          <w:lang w:val="es-PE"/>
        </w:rPr>
        <w:t xml:space="preserve">ásico </w:t>
      </w:r>
      <w:r w:rsidR="005D2A22">
        <w:rPr>
          <w:rFonts w:cs="Arial"/>
          <w:lang w:val="es-PE"/>
        </w:rPr>
        <w:t>M</w:t>
      </w:r>
      <w:r w:rsidR="005D2A22" w:rsidRPr="003429A3">
        <w:rPr>
          <w:rFonts w:cs="Arial"/>
          <w:lang w:val="es-PE"/>
        </w:rPr>
        <w:t xml:space="preserve">odificar </w:t>
      </w:r>
      <w:r w:rsidR="005D2A22">
        <w:rPr>
          <w:rFonts w:cs="Arial"/>
          <w:lang w:val="es-PE"/>
        </w:rPr>
        <w:t>Detalle P</w:t>
      </w:r>
      <w:r w:rsidR="005D2A22" w:rsidRPr="003429A3">
        <w:rPr>
          <w:rFonts w:cs="Arial"/>
          <w:lang w:val="es-PE"/>
        </w:rPr>
        <w:t>roducto</w:t>
      </w:r>
      <w:bookmarkEnd w:id="12"/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ingresa a la opción modificar producto.</w:t>
      </w:r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sistema muestra un listado de productos.</w:t>
      </w:r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elije el producto a modificar.</w:t>
      </w:r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modifica los datos del producto.</w:t>
      </w:r>
    </w:p>
    <w:p w:rsidR="004E0C6C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5D2A22">
        <w:rPr>
          <w:rFonts w:ascii="Arial" w:hAnsi="Arial" w:cs="Arial"/>
          <w:lang w:val="es-PE"/>
        </w:rPr>
        <w:t>El administrador da clic en el botón guardar cambios</w:t>
      </w:r>
      <w:r w:rsidR="004E0C6C" w:rsidRPr="00DF3710">
        <w:rPr>
          <w:rFonts w:ascii="Arial" w:hAnsi="Arial" w:cs="Arial"/>
          <w:lang w:val="es-PE"/>
        </w:rPr>
        <w:t>.</w:t>
      </w:r>
    </w:p>
    <w:p w:rsidR="005D2A22" w:rsidRPr="00DD4FD7" w:rsidRDefault="005D2A22" w:rsidP="005D2A22">
      <w:pPr>
        <w:pStyle w:val="Ttulo2"/>
        <w:ind w:left="709"/>
        <w:rPr>
          <w:rFonts w:cs="Arial"/>
          <w:lang w:val="es-PE"/>
        </w:rPr>
      </w:pPr>
      <w:bookmarkStart w:id="13" w:name="_Toc419560308"/>
      <w:r w:rsidRPr="00DF3710">
        <w:rPr>
          <w:rFonts w:cs="Arial"/>
          <w:lang w:val="es-PE"/>
        </w:rPr>
        <w:t xml:space="preserve">Flujo Básico </w:t>
      </w:r>
      <w:r>
        <w:rPr>
          <w:rFonts w:cs="Arial"/>
          <w:lang w:val="es-PE"/>
        </w:rPr>
        <w:t>Agregar L</w:t>
      </w:r>
      <w:r w:rsidRPr="003429A3">
        <w:rPr>
          <w:rFonts w:cs="Arial"/>
          <w:lang w:val="es-PE"/>
        </w:rPr>
        <w:t>ocal</w:t>
      </w:r>
      <w:bookmarkEnd w:id="13"/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ingresa a la opción agregar local.</w:t>
      </w:r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ingresa los datos de local.</w:t>
      </w:r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da clic en el botón agregar</w:t>
      </w:r>
    </w:p>
    <w:p w:rsidR="005D2A22" w:rsidRPr="00DD4FD7" w:rsidRDefault="005D2A22" w:rsidP="005D2A22">
      <w:pPr>
        <w:pStyle w:val="Ttulo2"/>
        <w:ind w:left="709"/>
        <w:rPr>
          <w:rFonts w:cs="Arial"/>
          <w:lang w:val="es-PE"/>
        </w:rPr>
      </w:pPr>
      <w:bookmarkStart w:id="14" w:name="_Toc419560309"/>
      <w:r w:rsidRPr="00DF3710">
        <w:rPr>
          <w:rFonts w:cs="Arial"/>
          <w:lang w:val="es-PE"/>
        </w:rPr>
        <w:t xml:space="preserve">Flujo Básico </w:t>
      </w:r>
      <w:r>
        <w:rPr>
          <w:rFonts w:cs="Arial"/>
          <w:lang w:val="es-PE"/>
        </w:rPr>
        <w:t>Modificar Detalle L</w:t>
      </w:r>
      <w:r w:rsidRPr="003429A3">
        <w:rPr>
          <w:rFonts w:cs="Arial"/>
          <w:lang w:val="es-PE"/>
        </w:rPr>
        <w:t>ocal</w:t>
      </w:r>
      <w:bookmarkEnd w:id="14"/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ingresa a la opción modificar local.</w:t>
      </w:r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sistema muestra un listado de los locales.</w:t>
      </w:r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elije el local a modificar.</w:t>
      </w:r>
    </w:p>
    <w:p w:rsidR="005D2A22" w:rsidRPr="005D2A22" w:rsidRDefault="005D2A22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modifica los datos del local.</w:t>
      </w:r>
    </w:p>
    <w:p w:rsidR="005D2A22" w:rsidRDefault="00D44936" w:rsidP="005D2A22">
      <w:pPr>
        <w:pStyle w:val="Prrafodelista"/>
        <w:numPr>
          <w:ilvl w:val="0"/>
          <w:numId w:val="43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administrador da clic</w:t>
      </w:r>
      <w:r w:rsidR="005D2A22" w:rsidRPr="005D2A22">
        <w:rPr>
          <w:rFonts w:ascii="Arial" w:hAnsi="Arial" w:cs="Arial"/>
          <w:lang w:val="es-PE"/>
        </w:rPr>
        <w:t xml:space="preserve"> en el botón guardar cambios.</w:t>
      </w:r>
    </w:p>
    <w:p w:rsidR="00F93691" w:rsidRDefault="00F93691" w:rsidP="00F93691">
      <w:pPr>
        <w:rPr>
          <w:rFonts w:ascii="Arial" w:hAnsi="Arial" w:cs="Arial"/>
          <w:lang w:val="es-PE"/>
        </w:rPr>
      </w:pPr>
    </w:p>
    <w:p w:rsidR="00F93691" w:rsidRDefault="00F93691" w:rsidP="00F93691">
      <w:pPr>
        <w:rPr>
          <w:rFonts w:ascii="Arial" w:hAnsi="Arial" w:cs="Arial"/>
          <w:lang w:val="es-PE"/>
        </w:rPr>
      </w:pPr>
    </w:p>
    <w:p w:rsidR="00F93691" w:rsidRDefault="00F93691" w:rsidP="00F93691">
      <w:pPr>
        <w:rPr>
          <w:rFonts w:ascii="Arial" w:hAnsi="Arial" w:cs="Arial"/>
          <w:lang w:val="es-PE"/>
        </w:rPr>
      </w:pPr>
    </w:p>
    <w:p w:rsidR="00F93691" w:rsidRDefault="00F93691" w:rsidP="00F93691">
      <w:pPr>
        <w:rPr>
          <w:rFonts w:ascii="Arial" w:hAnsi="Arial" w:cs="Arial"/>
          <w:lang w:val="es-PE"/>
        </w:rPr>
      </w:pPr>
    </w:p>
    <w:p w:rsidR="00F93691" w:rsidRDefault="00F93691" w:rsidP="00F93691">
      <w:pPr>
        <w:rPr>
          <w:rFonts w:ascii="Arial" w:hAnsi="Arial" w:cs="Arial"/>
          <w:lang w:val="es-PE"/>
        </w:rPr>
      </w:pPr>
    </w:p>
    <w:p w:rsidR="00F93691" w:rsidRDefault="00F93691" w:rsidP="00F93691">
      <w:pPr>
        <w:rPr>
          <w:rFonts w:ascii="Arial" w:hAnsi="Arial" w:cs="Arial"/>
          <w:lang w:val="es-PE"/>
        </w:rPr>
      </w:pPr>
    </w:p>
    <w:p w:rsidR="00F93691" w:rsidRDefault="00F93691" w:rsidP="00F93691">
      <w:pPr>
        <w:rPr>
          <w:rFonts w:ascii="Arial" w:hAnsi="Arial" w:cs="Arial"/>
          <w:lang w:val="es-PE"/>
        </w:rPr>
      </w:pPr>
    </w:p>
    <w:p w:rsidR="00F93691" w:rsidRDefault="00F93691" w:rsidP="00F93691">
      <w:pPr>
        <w:rPr>
          <w:rFonts w:ascii="Arial" w:hAnsi="Arial" w:cs="Arial"/>
          <w:lang w:val="es-PE"/>
        </w:rPr>
      </w:pPr>
    </w:p>
    <w:p w:rsidR="00F93691" w:rsidRDefault="00F93691" w:rsidP="00F93691">
      <w:pPr>
        <w:rPr>
          <w:rFonts w:ascii="Arial" w:hAnsi="Arial" w:cs="Arial"/>
          <w:lang w:val="es-PE"/>
        </w:rPr>
      </w:pPr>
    </w:p>
    <w:p w:rsidR="00F93691" w:rsidRDefault="00F93691" w:rsidP="00F93691">
      <w:pPr>
        <w:rPr>
          <w:rFonts w:ascii="Arial" w:hAnsi="Arial" w:cs="Arial"/>
          <w:lang w:val="es-PE"/>
        </w:rPr>
      </w:pPr>
    </w:p>
    <w:p w:rsidR="00F93691" w:rsidRDefault="00F93691" w:rsidP="00F93691">
      <w:pPr>
        <w:rPr>
          <w:rFonts w:ascii="Arial" w:hAnsi="Arial" w:cs="Arial"/>
          <w:lang w:val="es-PE"/>
        </w:rPr>
      </w:pPr>
    </w:p>
    <w:p w:rsidR="00F93691" w:rsidRPr="00F93691" w:rsidRDefault="00F93691" w:rsidP="00F93691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tulo1"/>
        <w:rPr>
          <w:rFonts w:cs="Arial"/>
          <w:szCs w:val="24"/>
          <w:lang w:val="es-PE"/>
        </w:rPr>
      </w:pPr>
      <w:bookmarkStart w:id="15" w:name="_Toc423410241"/>
      <w:bookmarkStart w:id="16" w:name="_Toc425054507"/>
      <w:bookmarkStart w:id="17" w:name="_Toc419560310"/>
      <w:r w:rsidRPr="00DF3710">
        <w:rPr>
          <w:rFonts w:cs="Arial"/>
          <w:szCs w:val="24"/>
          <w:lang w:val="es-PE"/>
        </w:rPr>
        <w:lastRenderedPageBreak/>
        <w:t>Flujos Alternativos</w:t>
      </w:r>
      <w:bookmarkEnd w:id="15"/>
      <w:bookmarkEnd w:id="16"/>
      <w:bookmarkEnd w:id="17"/>
      <w:r w:rsidRPr="00DF3710">
        <w:rPr>
          <w:rFonts w:cs="Arial"/>
          <w:szCs w:val="24"/>
          <w:lang w:val="es-PE"/>
        </w:rPr>
        <w:t xml:space="preserve"> 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8" w:name="_Toc419560311"/>
      <w:r w:rsidRPr="00DF3710">
        <w:rPr>
          <w:rFonts w:cs="Arial"/>
          <w:lang w:val="es-PE"/>
        </w:rPr>
        <w:t xml:space="preserve">Flujo Alternativo </w:t>
      </w:r>
      <w:r w:rsidR="005D2A22">
        <w:rPr>
          <w:rFonts w:cs="Arial"/>
          <w:lang w:val="es-PE"/>
        </w:rPr>
        <w:t>A</w:t>
      </w:r>
      <w:r w:rsidR="005D2A22" w:rsidRPr="003429A3">
        <w:rPr>
          <w:rFonts w:cs="Arial"/>
          <w:lang w:val="es-PE"/>
        </w:rPr>
        <w:t>gregar</w:t>
      </w:r>
      <w:r w:rsidR="005D2A22">
        <w:rPr>
          <w:rFonts w:cs="Arial"/>
          <w:lang w:val="es-PE"/>
        </w:rPr>
        <w:t xml:space="preserve"> P</w:t>
      </w:r>
      <w:r w:rsidR="005D2A22" w:rsidRPr="003429A3">
        <w:rPr>
          <w:rFonts w:cs="Arial"/>
          <w:lang w:val="es-PE"/>
        </w:rPr>
        <w:t>roducto</w:t>
      </w:r>
      <w:bookmarkEnd w:id="18"/>
    </w:p>
    <w:p w:rsidR="005D2A22" w:rsidRPr="005D2A22" w:rsidRDefault="005D2A22" w:rsidP="005D2A22">
      <w:pPr>
        <w:pStyle w:val="Prrafodelista"/>
        <w:numPr>
          <w:ilvl w:val="0"/>
          <w:numId w:val="46"/>
        </w:numPr>
        <w:rPr>
          <w:rStyle w:val="nfasis"/>
          <w:rFonts w:ascii="Arial" w:hAnsi="Arial" w:cs="Arial"/>
          <w:i w:val="0"/>
          <w:lang w:val="es-PE"/>
        </w:rPr>
      </w:pPr>
      <w:r w:rsidRPr="005D2A22">
        <w:rPr>
          <w:rStyle w:val="nfasis"/>
          <w:rFonts w:ascii="Arial" w:hAnsi="Arial" w:cs="Arial"/>
          <w:i w:val="0"/>
          <w:lang w:val="es-PE"/>
        </w:rPr>
        <w:t>El administrador puede salir/cancelar de la opción agregar producto en cualquier momento.</w:t>
      </w:r>
    </w:p>
    <w:p w:rsidR="0003405C" w:rsidRPr="005D2A22" w:rsidRDefault="005D2A22" w:rsidP="005D2A22">
      <w:pPr>
        <w:pStyle w:val="Prrafodelista"/>
        <w:numPr>
          <w:ilvl w:val="0"/>
          <w:numId w:val="46"/>
        </w:numPr>
        <w:rPr>
          <w:rStyle w:val="nfasis"/>
          <w:rFonts w:ascii="Arial" w:hAnsi="Arial" w:cs="Arial"/>
          <w:i w:val="0"/>
          <w:lang w:val="es-PE"/>
        </w:rPr>
      </w:pPr>
      <w:r w:rsidRPr="005D2A22">
        <w:rPr>
          <w:rStyle w:val="nfasis"/>
          <w:rFonts w:ascii="Arial" w:hAnsi="Arial" w:cs="Arial"/>
          <w:i w:val="0"/>
          <w:lang w:val="es-PE"/>
        </w:rPr>
        <w:t>El administrador puede regresar a la opción categoría en cualquier momento.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9" w:name="_Toc419560312"/>
      <w:r w:rsidRPr="00DF3710">
        <w:rPr>
          <w:rFonts w:cs="Arial"/>
          <w:lang w:val="es-PE"/>
        </w:rPr>
        <w:t xml:space="preserve">Flujo Alternativo </w:t>
      </w:r>
      <w:r w:rsidR="005D2A22">
        <w:rPr>
          <w:rFonts w:cs="Arial"/>
          <w:lang w:val="es-PE"/>
        </w:rPr>
        <w:t>M</w:t>
      </w:r>
      <w:r w:rsidR="005D2A22" w:rsidRPr="003429A3">
        <w:rPr>
          <w:rFonts w:cs="Arial"/>
          <w:lang w:val="es-PE"/>
        </w:rPr>
        <w:t xml:space="preserve">odificar </w:t>
      </w:r>
      <w:r w:rsidR="005D2A22">
        <w:rPr>
          <w:rFonts w:cs="Arial"/>
          <w:lang w:val="es-PE"/>
        </w:rPr>
        <w:t>Detalle P</w:t>
      </w:r>
      <w:r w:rsidR="005D2A22" w:rsidRPr="003429A3">
        <w:rPr>
          <w:rFonts w:cs="Arial"/>
          <w:lang w:val="es-PE"/>
        </w:rPr>
        <w:t>roducto</w:t>
      </w:r>
      <w:bookmarkEnd w:id="19"/>
    </w:p>
    <w:p w:rsidR="005D2A22" w:rsidRPr="005D2A22" w:rsidRDefault="005D2A22" w:rsidP="005D2A22">
      <w:pPr>
        <w:pStyle w:val="Prrafodelista"/>
        <w:numPr>
          <w:ilvl w:val="0"/>
          <w:numId w:val="47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puede salir/cancelar de la opción modificado producto en cualquier momento.</w:t>
      </w:r>
    </w:p>
    <w:p w:rsidR="002F60E7" w:rsidRPr="005D2A22" w:rsidRDefault="005D2A22" w:rsidP="005D2A22">
      <w:pPr>
        <w:pStyle w:val="Prrafodelista"/>
        <w:numPr>
          <w:ilvl w:val="0"/>
          <w:numId w:val="47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puede usar el filtro de la Web para tener una búsqueda más eficiente del producto que quiere modificar.</w:t>
      </w:r>
    </w:p>
    <w:p w:rsidR="005D2A22" w:rsidRDefault="005D2A22" w:rsidP="005D2A22">
      <w:pPr>
        <w:pStyle w:val="Ttulo2"/>
        <w:ind w:left="709"/>
        <w:rPr>
          <w:rFonts w:cs="Arial"/>
          <w:lang w:val="es-PE"/>
        </w:rPr>
      </w:pPr>
      <w:bookmarkStart w:id="20" w:name="_Toc419560313"/>
      <w:r w:rsidRPr="00DF3710">
        <w:rPr>
          <w:rFonts w:cs="Arial"/>
          <w:lang w:val="es-PE"/>
        </w:rPr>
        <w:t xml:space="preserve">Flujo Alternativo </w:t>
      </w:r>
      <w:r>
        <w:rPr>
          <w:rFonts w:cs="Arial"/>
          <w:lang w:val="es-PE"/>
        </w:rPr>
        <w:t>Agregar L</w:t>
      </w:r>
      <w:r w:rsidRPr="003429A3">
        <w:rPr>
          <w:rFonts w:cs="Arial"/>
          <w:lang w:val="es-PE"/>
        </w:rPr>
        <w:t>ocal</w:t>
      </w:r>
      <w:bookmarkEnd w:id="20"/>
    </w:p>
    <w:p w:rsidR="005D2A22" w:rsidRPr="00F93691" w:rsidRDefault="005D2A22" w:rsidP="005D2A22">
      <w:pPr>
        <w:pStyle w:val="Prrafodelista"/>
        <w:numPr>
          <w:ilvl w:val="0"/>
          <w:numId w:val="47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puede salir/cancelar de la opción agregar local en cualquier momento.</w:t>
      </w:r>
    </w:p>
    <w:p w:rsidR="005D2A22" w:rsidRDefault="005D2A22" w:rsidP="005D2A22">
      <w:pPr>
        <w:pStyle w:val="Ttulo2"/>
        <w:ind w:left="709"/>
        <w:rPr>
          <w:rFonts w:cs="Arial"/>
          <w:lang w:val="es-PE"/>
        </w:rPr>
      </w:pPr>
      <w:bookmarkStart w:id="21" w:name="_Toc419560314"/>
      <w:r w:rsidRPr="00DF3710">
        <w:rPr>
          <w:rFonts w:cs="Arial"/>
          <w:lang w:val="es-PE"/>
        </w:rPr>
        <w:t xml:space="preserve">Flujo Alternativo </w:t>
      </w:r>
      <w:r>
        <w:rPr>
          <w:rFonts w:cs="Arial"/>
          <w:lang w:val="es-PE"/>
        </w:rPr>
        <w:t>Modificar Detalle L</w:t>
      </w:r>
      <w:r w:rsidRPr="003429A3">
        <w:rPr>
          <w:rFonts w:cs="Arial"/>
          <w:lang w:val="es-PE"/>
        </w:rPr>
        <w:t>ocal</w:t>
      </w:r>
      <w:bookmarkEnd w:id="21"/>
    </w:p>
    <w:p w:rsidR="005D2A22" w:rsidRPr="005D2A22" w:rsidRDefault="005D2A22" w:rsidP="005D2A22">
      <w:pPr>
        <w:pStyle w:val="Prrafodelista"/>
        <w:numPr>
          <w:ilvl w:val="0"/>
          <w:numId w:val="47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puede salir/cancelar de la opción modificado local en cualquier momento.</w:t>
      </w:r>
    </w:p>
    <w:p w:rsidR="005D2A22" w:rsidRPr="00F93691" w:rsidRDefault="005D2A22" w:rsidP="005D2A22">
      <w:pPr>
        <w:pStyle w:val="Prrafodelista"/>
        <w:numPr>
          <w:ilvl w:val="0"/>
          <w:numId w:val="47"/>
        </w:numPr>
        <w:rPr>
          <w:lang w:val="es-PE"/>
        </w:rPr>
      </w:pPr>
      <w:r w:rsidRPr="005D2A22">
        <w:rPr>
          <w:rFonts w:ascii="Arial" w:hAnsi="Arial" w:cs="Arial"/>
          <w:lang w:val="es-PE"/>
        </w:rPr>
        <w:t>El administrador puede usar el filtro de la Web para tener una búsqueda más eficiente del local que quiere modificar.</w:t>
      </w:r>
    </w:p>
    <w:p w:rsidR="00AA2463" w:rsidRPr="00DF3710" w:rsidRDefault="004619A7" w:rsidP="00AA2463">
      <w:pPr>
        <w:pStyle w:val="Ttulo1"/>
        <w:widowControl/>
        <w:rPr>
          <w:rFonts w:cs="Arial"/>
          <w:szCs w:val="24"/>
          <w:lang w:val="es-PE"/>
        </w:rPr>
      </w:pPr>
      <w:bookmarkStart w:id="22" w:name="_Toc419560315"/>
      <w:r w:rsidRPr="00DF3710">
        <w:rPr>
          <w:rFonts w:cs="Arial"/>
          <w:szCs w:val="24"/>
          <w:lang w:val="es-PE"/>
        </w:rPr>
        <w:t>Precondiciones</w:t>
      </w:r>
      <w:bookmarkEnd w:id="22"/>
    </w:p>
    <w:p w:rsidR="005D2A22" w:rsidRPr="005D2A22" w:rsidRDefault="005D2A22" w:rsidP="005D2A22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 xml:space="preserve">El administrador se identifica en el </w:t>
      </w:r>
      <w:proofErr w:type="spellStart"/>
      <w:r w:rsidRPr="005D2A22">
        <w:rPr>
          <w:rFonts w:ascii="Arial" w:hAnsi="Arial" w:cs="Arial"/>
          <w:lang w:val="es-PE"/>
        </w:rPr>
        <w:t>login</w:t>
      </w:r>
      <w:proofErr w:type="spellEnd"/>
      <w:r w:rsidRPr="005D2A22">
        <w:rPr>
          <w:rFonts w:ascii="Arial" w:hAnsi="Arial" w:cs="Arial"/>
          <w:lang w:val="es-PE"/>
        </w:rPr>
        <w:t>.</w:t>
      </w:r>
    </w:p>
    <w:p w:rsidR="005D2A22" w:rsidRPr="005D2A22" w:rsidRDefault="005D2A22" w:rsidP="005D2A22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administrador tiene que estar en una red segura.</w:t>
      </w:r>
    </w:p>
    <w:p w:rsidR="005D2A22" w:rsidRPr="005D2A22" w:rsidRDefault="005D2A22" w:rsidP="005D2A22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nuevo producto no debe de estar registrado.</w:t>
      </w:r>
    </w:p>
    <w:p w:rsidR="00B86168" w:rsidRPr="00DF3710" w:rsidRDefault="005D2A22" w:rsidP="005D2A22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nuevo local no debe de estar registrado</w:t>
      </w:r>
      <w:r w:rsidR="00AA2463" w:rsidRPr="00DF3710">
        <w:rPr>
          <w:rFonts w:ascii="Arial" w:hAnsi="Arial" w:cs="Arial"/>
          <w:lang w:val="es-PE"/>
        </w:rPr>
        <w:t>.</w:t>
      </w:r>
    </w:p>
    <w:p w:rsidR="004619A7" w:rsidRPr="00DF3710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23" w:name="_Toc423410255"/>
      <w:bookmarkStart w:id="24" w:name="_Toc425054514"/>
      <w:bookmarkStart w:id="25" w:name="_Toc419560316"/>
      <w:r w:rsidRPr="00DF3710">
        <w:rPr>
          <w:rFonts w:cs="Arial"/>
          <w:szCs w:val="24"/>
          <w:lang w:val="es-PE"/>
        </w:rPr>
        <w:t xml:space="preserve">Post </w:t>
      </w:r>
      <w:bookmarkEnd w:id="23"/>
      <w:bookmarkEnd w:id="24"/>
      <w:r w:rsidRPr="00DF3710">
        <w:rPr>
          <w:rFonts w:cs="Arial"/>
          <w:szCs w:val="24"/>
          <w:lang w:val="es-PE"/>
        </w:rPr>
        <w:t>condiciones</w:t>
      </w:r>
      <w:bookmarkEnd w:id="25"/>
    </w:p>
    <w:p w:rsidR="005D2A22" w:rsidRPr="005D2A22" w:rsidRDefault="005D2A22" w:rsidP="005D2A22">
      <w:pPr>
        <w:pStyle w:val="Prrafodelista"/>
        <w:numPr>
          <w:ilvl w:val="0"/>
          <w:numId w:val="50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nuevo producto quedará registrado.</w:t>
      </w:r>
    </w:p>
    <w:p w:rsidR="005D2A22" w:rsidRPr="005D2A22" w:rsidRDefault="005D2A22" w:rsidP="005D2A22">
      <w:pPr>
        <w:pStyle w:val="Prrafodelista"/>
        <w:numPr>
          <w:ilvl w:val="0"/>
          <w:numId w:val="50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El nuevo local quedará registrado.</w:t>
      </w:r>
    </w:p>
    <w:p w:rsidR="005D2A22" w:rsidRPr="005D2A22" w:rsidRDefault="005D2A22" w:rsidP="005D2A22">
      <w:pPr>
        <w:pStyle w:val="Prrafodelista"/>
        <w:numPr>
          <w:ilvl w:val="0"/>
          <w:numId w:val="50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Las modificaciones del producto quedarán registradas.</w:t>
      </w:r>
    </w:p>
    <w:p w:rsidR="00043367" w:rsidRPr="005D2A22" w:rsidRDefault="005D2A22" w:rsidP="005D2A22">
      <w:pPr>
        <w:pStyle w:val="Prrafodelista"/>
        <w:numPr>
          <w:ilvl w:val="0"/>
          <w:numId w:val="50"/>
        </w:numPr>
        <w:rPr>
          <w:rFonts w:ascii="Arial" w:hAnsi="Arial" w:cs="Arial"/>
          <w:lang w:val="es-PE"/>
        </w:rPr>
      </w:pPr>
      <w:r w:rsidRPr="005D2A22">
        <w:rPr>
          <w:rFonts w:ascii="Arial" w:hAnsi="Arial" w:cs="Arial"/>
          <w:lang w:val="es-PE"/>
        </w:rPr>
        <w:t>Las modificaciones del local quedarán registradas</w:t>
      </w:r>
      <w:r w:rsidR="00B86168" w:rsidRPr="00DF3710">
        <w:rPr>
          <w:rFonts w:ascii="Arial" w:hAnsi="Arial" w:cs="Arial"/>
          <w:lang w:val="es-PE"/>
        </w:rPr>
        <w:t xml:space="preserve">. </w:t>
      </w:r>
    </w:p>
    <w:p w:rsidR="004619A7" w:rsidRPr="00DF3710" w:rsidRDefault="00AA2463">
      <w:pPr>
        <w:pStyle w:val="Ttulo1"/>
        <w:rPr>
          <w:rFonts w:cs="Arial"/>
          <w:szCs w:val="24"/>
          <w:lang w:val="es-PE"/>
        </w:rPr>
      </w:pPr>
      <w:bookmarkStart w:id="26" w:name="_Toc419560317"/>
      <w:r w:rsidRPr="00DF3710">
        <w:rPr>
          <w:rFonts w:cs="Arial"/>
          <w:szCs w:val="24"/>
          <w:lang w:val="es-PE"/>
        </w:rPr>
        <w:t>Prototipos:</w:t>
      </w:r>
      <w:bookmarkEnd w:id="26"/>
      <w:r w:rsidRPr="00DF3710">
        <w:rPr>
          <w:rFonts w:cs="Arial"/>
          <w:szCs w:val="24"/>
          <w:lang w:val="es-PE"/>
        </w:rPr>
        <w:t xml:space="preserve"> </w:t>
      </w:r>
    </w:p>
    <w:p w:rsidR="00512B59" w:rsidRDefault="00512B59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F93691" w:rsidRDefault="00E36184" w:rsidP="003959B4">
      <w:pPr>
        <w:pStyle w:val="Textoindependiente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340485"/>
            <wp:effectExtent l="19050" t="0" r="0" b="0"/>
            <wp:docPr id="4" name="Imagen 1" descr="F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84" w:rsidRDefault="00E36184" w:rsidP="003959B4">
      <w:pPr>
        <w:pStyle w:val="Textoindependiente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5943600" cy="2351218"/>
            <wp:effectExtent l="19050" t="0" r="0" b="0"/>
            <wp:docPr id="10" name="Imagen 2" descr="F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84" w:rsidRDefault="00E36184" w:rsidP="003959B4">
      <w:pPr>
        <w:pStyle w:val="Textoindependiente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1998850"/>
            <wp:effectExtent l="19050" t="0" r="0" b="0"/>
            <wp:docPr id="11" name="Imagen 3" descr="F: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84" w:rsidRDefault="00E36184" w:rsidP="003959B4">
      <w:pPr>
        <w:pStyle w:val="Textoindependiente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1988565"/>
            <wp:effectExtent l="19050" t="0" r="0" b="0"/>
            <wp:docPr id="12" name="Imagen 4" descr="F: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84" w:rsidRDefault="00E36184" w:rsidP="003959B4">
      <w:pPr>
        <w:pStyle w:val="Textoindependiente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5943600" cy="2349388"/>
            <wp:effectExtent l="19050" t="0" r="0" b="0"/>
            <wp:docPr id="13" name="Imagen 5" descr="F: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84" w:rsidRDefault="00E36184" w:rsidP="003959B4">
      <w:pPr>
        <w:pStyle w:val="Textoindependiente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328239"/>
            <wp:effectExtent l="19050" t="0" r="0" b="0"/>
            <wp:docPr id="14" name="Imagen 6" descr="F: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84" w:rsidRDefault="00E36184" w:rsidP="003959B4">
      <w:pPr>
        <w:pStyle w:val="Textoindependiente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511565"/>
            <wp:effectExtent l="19050" t="0" r="0" b="0"/>
            <wp:docPr id="15" name="Imagen 7" descr="F: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691" w:rsidRDefault="00F93691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F93691" w:rsidRDefault="00F93691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F93691" w:rsidRDefault="00F93691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F93691" w:rsidRDefault="00F93691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F93691" w:rsidRDefault="00F93691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F93691" w:rsidRDefault="00F93691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F93691" w:rsidRDefault="00F93691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F93691" w:rsidRDefault="00F93691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043367" w:rsidRPr="00DF3710" w:rsidRDefault="00043367" w:rsidP="00043367">
      <w:pPr>
        <w:pStyle w:val="Ttulo1"/>
        <w:rPr>
          <w:rFonts w:cs="Arial"/>
          <w:szCs w:val="24"/>
          <w:lang w:val="es-PE"/>
        </w:rPr>
      </w:pPr>
      <w:bookmarkStart w:id="27" w:name="_Toc419560318"/>
      <w:r>
        <w:rPr>
          <w:rFonts w:cs="Arial"/>
          <w:szCs w:val="24"/>
          <w:lang w:val="es-PE"/>
        </w:rPr>
        <w:t>Diagramas</w:t>
      </w:r>
      <w:r w:rsidRPr="00DF3710">
        <w:rPr>
          <w:rFonts w:cs="Arial"/>
          <w:szCs w:val="24"/>
          <w:lang w:val="es-PE"/>
        </w:rPr>
        <w:t>:</w:t>
      </w:r>
      <w:bookmarkEnd w:id="27"/>
      <w:r w:rsidRPr="00DF3710">
        <w:rPr>
          <w:rFonts w:cs="Arial"/>
          <w:szCs w:val="24"/>
          <w:lang w:val="es-PE"/>
        </w:rPr>
        <w:t xml:space="preserve"> </w:t>
      </w:r>
    </w:p>
    <w:p w:rsidR="00043367" w:rsidRPr="00DF3710" w:rsidRDefault="00043367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7D63C9" w:rsidRPr="00DF3710" w:rsidRDefault="007D63C9" w:rsidP="007D63C9">
      <w:pPr>
        <w:rPr>
          <w:rFonts w:ascii="Arial" w:hAnsi="Arial" w:cs="Arial"/>
          <w:lang w:val="es-PE" w:eastAsia="es-PE"/>
        </w:rPr>
      </w:pPr>
    </w:p>
    <w:p w:rsidR="007D63C9" w:rsidRDefault="007D63C9" w:rsidP="007D63C9">
      <w:pPr>
        <w:numPr>
          <w:ilvl w:val="0"/>
          <w:numId w:val="40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Robustez</w:t>
      </w:r>
      <w:r w:rsidR="00D52638">
        <w:rPr>
          <w:rFonts w:ascii="Arial" w:hAnsi="Arial" w:cs="Arial"/>
          <w:b/>
          <w:sz w:val="28"/>
          <w:szCs w:val="28"/>
          <w:lang w:val="es-PE"/>
        </w:rPr>
        <w:t>:</w:t>
      </w:r>
    </w:p>
    <w:p w:rsidR="00161C4E" w:rsidRDefault="00161C4E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D035D0" w:rsidRDefault="00E67361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Agregar Producto</w:t>
      </w:r>
    </w:p>
    <w:p w:rsidR="00E67361" w:rsidRDefault="00E67361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5943600" cy="1170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ustez se Agregó Produc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61" w:rsidRDefault="00E67361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Modificar Producto</w:t>
      </w:r>
    </w:p>
    <w:p w:rsidR="00E67361" w:rsidRDefault="00073021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5943600" cy="8674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ustez modificar datos produc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1" w:rsidRDefault="00073021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Agregar Local</w:t>
      </w:r>
    </w:p>
    <w:p w:rsidR="00073021" w:rsidRDefault="006B3A43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5943600" cy="11708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ustez se Agregó Product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43" w:rsidRDefault="006B3A43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Modificar Local</w:t>
      </w:r>
    </w:p>
    <w:p w:rsidR="006B3A43" w:rsidRPr="00A743B1" w:rsidRDefault="007E277E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5943600" cy="8674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bustez modificar datos Loc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C9" w:rsidRPr="00DF3710" w:rsidRDefault="007D63C9" w:rsidP="007D63C9">
      <w:pPr>
        <w:jc w:val="both"/>
        <w:rPr>
          <w:rFonts w:ascii="Arial" w:hAnsi="Arial" w:cs="Arial"/>
          <w:sz w:val="28"/>
          <w:szCs w:val="28"/>
          <w:lang w:val="es-PE" w:eastAsia="es-PE"/>
        </w:rPr>
      </w:pPr>
    </w:p>
    <w:p w:rsidR="007E277E" w:rsidRDefault="007E277E" w:rsidP="007E277E">
      <w:pPr>
        <w:rPr>
          <w:rFonts w:ascii="Arial" w:hAnsi="Arial" w:cs="Arial"/>
          <w:b/>
          <w:sz w:val="28"/>
          <w:szCs w:val="28"/>
          <w:lang w:val="es-PE"/>
        </w:rPr>
      </w:pPr>
    </w:p>
    <w:p w:rsidR="007E277E" w:rsidRDefault="007E277E" w:rsidP="007E277E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7E277E" w:rsidRDefault="007E277E" w:rsidP="007E277E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7E277E" w:rsidRDefault="007E277E" w:rsidP="007E277E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7E277E" w:rsidRDefault="007E277E" w:rsidP="007E277E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7E277E" w:rsidRDefault="007E277E" w:rsidP="007E277E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7E277E" w:rsidRDefault="007E277E" w:rsidP="007E277E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7E277E" w:rsidRDefault="007E277E" w:rsidP="007E277E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7E277E" w:rsidRDefault="007E277E" w:rsidP="007E277E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7B32B4" w:rsidRPr="00D52638" w:rsidRDefault="007D63C9" w:rsidP="00D52638">
      <w:pPr>
        <w:numPr>
          <w:ilvl w:val="0"/>
          <w:numId w:val="40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Secuencia:</w:t>
      </w:r>
    </w:p>
    <w:p w:rsidR="007B32B4" w:rsidRPr="00DF3710" w:rsidRDefault="007B32B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p w:rsidR="00383EBE" w:rsidRPr="00383EBE" w:rsidRDefault="00383EBE" w:rsidP="00383EBE">
      <w:pPr>
        <w:pStyle w:val="Textoindependiente"/>
        <w:ind w:left="0" w:firstLine="360"/>
        <w:rPr>
          <w:rFonts w:ascii="Arial" w:hAnsi="Arial" w:cs="Arial"/>
          <w:b/>
          <w:lang w:val="es-PE" w:eastAsia="es-PE"/>
        </w:rPr>
      </w:pPr>
      <w:r w:rsidRPr="00383EBE">
        <w:rPr>
          <w:rFonts w:ascii="Arial" w:hAnsi="Arial" w:cs="Arial"/>
          <w:b/>
          <w:lang w:val="es-PE" w:eastAsia="es-PE"/>
        </w:rPr>
        <w:t>Agregar Producto</w:t>
      </w:r>
    </w:p>
    <w:p w:rsidR="007B32B4" w:rsidRDefault="00D139AE" w:rsidP="00383EBE">
      <w:pPr>
        <w:pStyle w:val="Textoindependiente"/>
        <w:ind w:left="0"/>
        <w:jc w:val="center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1032" cy="2533650"/>
            <wp:effectExtent l="19050" t="0" r="2568" b="0"/>
            <wp:docPr id="6" name="Imagen 1" descr="F:\Agregar 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gregar producto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AE" w:rsidRDefault="00D139AE" w:rsidP="00383EBE">
      <w:pPr>
        <w:pStyle w:val="Textoindependiente"/>
        <w:ind w:left="0"/>
        <w:jc w:val="center"/>
        <w:rPr>
          <w:rFonts w:ascii="Arial" w:hAnsi="Arial" w:cs="Arial"/>
          <w:lang w:val="es-PE" w:eastAsia="es-PE"/>
        </w:rPr>
      </w:pPr>
    </w:p>
    <w:p w:rsidR="00D139AE" w:rsidRDefault="00D139AE" w:rsidP="00383EBE">
      <w:pPr>
        <w:pStyle w:val="Textoindependiente"/>
        <w:ind w:left="0"/>
        <w:jc w:val="center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400550" cy="3839286"/>
            <wp:effectExtent l="19050" t="0" r="0" b="0"/>
            <wp:docPr id="7" name="Imagen 2" descr="F:\Modificar 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odificar producto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887" cy="384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AE" w:rsidRDefault="00D139AE" w:rsidP="00383EBE">
      <w:pPr>
        <w:pStyle w:val="Textoindependiente"/>
        <w:ind w:left="0"/>
        <w:jc w:val="center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017304"/>
            <wp:effectExtent l="19050" t="0" r="0" b="0"/>
            <wp:docPr id="8" name="Imagen 3" descr="F:\Detalle 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etalle local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AE" w:rsidRDefault="00D139AE" w:rsidP="00383EBE">
      <w:pPr>
        <w:pStyle w:val="Textoindependiente"/>
        <w:ind w:left="0"/>
        <w:jc w:val="center"/>
        <w:rPr>
          <w:rFonts w:ascii="Arial" w:hAnsi="Arial" w:cs="Arial"/>
          <w:lang w:val="es-PE" w:eastAsia="es-PE"/>
        </w:rPr>
      </w:pPr>
    </w:p>
    <w:p w:rsidR="00D139AE" w:rsidRPr="00DF3710" w:rsidRDefault="00D139AE" w:rsidP="00383EBE">
      <w:pPr>
        <w:pStyle w:val="Textoindependiente"/>
        <w:ind w:left="0"/>
        <w:jc w:val="center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5810250" cy="3933825"/>
            <wp:effectExtent l="19050" t="0" r="0" b="0"/>
            <wp:docPr id="9" name="Imagen 4" descr="F:\Modificar 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odificar local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361" cy="39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9AE" w:rsidRPr="00DF3710" w:rsidSect="003E17EC">
      <w:headerReference w:type="default" r:id="rId24"/>
      <w:footerReference w:type="default" r:id="rId2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492" w:rsidRDefault="007A3492">
      <w:pPr>
        <w:spacing w:line="240" w:lineRule="auto"/>
      </w:pPr>
      <w:r>
        <w:separator/>
      </w:r>
    </w:p>
  </w:endnote>
  <w:endnote w:type="continuationSeparator" w:id="0">
    <w:p w:rsidR="007A3492" w:rsidRDefault="007A3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619A7" w:rsidRPr="00C87D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ind w:right="360"/>
            <w:rPr>
              <w:sz w:val="24"/>
              <w:lang w:val="es-ES_tradnl"/>
            </w:rPr>
          </w:pPr>
          <w:r w:rsidRPr="00C87D1C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CD07DA" w:rsidP="009379A8">
          <w:pPr>
            <w:jc w:val="center"/>
            <w:rPr>
              <w:lang w:val="es-ES_tradnl"/>
            </w:rPr>
          </w:pPr>
          <w:r w:rsidRPr="001168FA">
            <w:rPr>
              <w:sz w:val="18"/>
              <w:lang w:val="es-ES_tradnl"/>
            </w:rPr>
            <w:sym w:font="Symbol" w:char="F0D3"/>
          </w:r>
          <w:r>
            <w:rPr>
              <w:sz w:val="18"/>
              <w:lang w:val="es-ES_tradnl"/>
            </w:rPr>
            <w:t xml:space="preserve">Distribuciones Técnicas </w:t>
          </w:r>
          <w:r w:rsidRPr="001168FA">
            <w:rPr>
              <w:sz w:val="18"/>
              <w:lang w:val="es-ES_tradnl"/>
            </w:rPr>
            <w:t xml:space="preserve">, </w:t>
          </w:r>
          <w:r w:rsidR="00BD2213" w:rsidRPr="001168FA">
            <w:rPr>
              <w:sz w:val="18"/>
              <w:lang w:val="es-ES_tradnl"/>
            </w:rPr>
            <w:fldChar w:fldCharType="begin"/>
          </w:r>
          <w:r w:rsidRPr="001168FA">
            <w:rPr>
              <w:sz w:val="18"/>
              <w:lang w:val="es-ES_tradnl"/>
            </w:rPr>
            <w:instrText xml:space="preserve"> DATE \@ "yyyy" </w:instrText>
          </w:r>
          <w:r w:rsidR="00BD2213" w:rsidRPr="001168FA">
            <w:rPr>
              <w:sz w:val="18"/>
              <w:lang w:val="es-ES_tradnl"/>
            </w:rPr>
            <w:fldChar w:fldCharType="separate"/>
          </w:r>
          <w:r w:rsidR="00E36184">
            <w:rPr>
              <w:noProof/>
              <w:sz w:val="18"/>
              <w:lang w:val="es-ES_tradnl"/>
            </w:rPr>
            <w:t>2015</w:t>
          </w:r>
          <w:r w:rsidR="00BD2213" w:rsidRPr="001168FA">
            <w:rPr>
              <w:sz w:val="18"/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C87D1C">
            <w:rPr>
              <w:lang w:val="es-ES_tradnl"/>
            </w:rPr>
            <w:t xml:space="preserve"> </w:t>
          </w:r>
          <w:r w:rsidR="00BD2213" w:rsidRPr="00C87D1C">
            <w:rPr>
              <w:rStyle w:val="Nmerodepgina"/>
              <w:lang w:val="es-ES_tradnl"/>
            </w:rPr>
            <w:fldChar w:fldCharType="begin"/>
          </w:r>
          <w:r w:rsidRPr="00C87D1C">
            <w:rPr>
              <w:rStyle w:val="Nmerodepgina"/>
              <w:lang w:val="es-ES_tradnl"/>
            </w:rPr>
            <w:instrText xml:space="preserve">page </w:instrText>
          </w:r>
          <w:r w:rsidR="00BD2213" w:rsidRPr="00C87D1C">
            <w:rPr>
              <w:rStyle w:val="Nmerodepgina"/>
              <w:lang w:val="es-ES_tradnl"/>
            </w:rPr>
            <w:fldChar w:fldCharType="separate"/>
          </w:r>
          <w:r w:rsidR="00E36184">
            <w:rPr>
              <w:rStyle w:val="Nmerodepgina"/>
              <w:noProof/>
              <w:lang w:val="es-ES_tradnl"/>
            </w:rPr>
            <w:t>7</w:t>
          </w:r>
          <w:r w:rsidR="00BD2213" w:rsidRPr="00C87D1C">
            <w:rPr>
              <w:rStyle w:val="Nmerodepgina"/>
              <w:lang w:val="es-ES_tradnl"/>
            </w:rPr>
            <w:fldChar w:fldCharType="end"/>
          </w:r>
        </w:p>
      </w:tc>
    </w:tr>
  </w:tbl>
  <w:p w:rsidR="004619A7" w:rsidRDefault="004619A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492" w:rsidRDefault="007A3492">
      <w:pPr>
        <w:spacing w:line="240" w:lineRule="auto"/>
      </w:pPr>
      <w:r>
        <w:separator/>
      </w:r>
    </w:p>
  </w:footnote>
  <w:footnote w:type="continuationSeparator" w:id="0">
    <w:p w:rsidR="007A3492" w:rsidRDefault="007A34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9A7" w:rsidRDefault="004619A7">
    <w:pPr>
      <w:rPr>
        <w:sz w:val="24"/>
      </w:rPr>
    </w:pPr>
  </w:p>
  <w:p w:rsidR="004619A7" w:rsidRDefault="004619A7">
    <w:pPr>
      <w:pBdr>
        <w:top w:val="single" w:sz="6" w:space="1" w:color="auto"/>
      </w:pBdr>
      <w:rPr>
        <w:sz w:val="24"/>
      </w:rPr>
    </w:pPr>
  </w:p>
  <w:p w:rsidR="004619A7" w:rsidRDefault="006012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Web </w:t>
    </w:r>
    <w:proofErr w:type="spellStart"/>
    <w:r>
      <w:t>D’licia</w:t>
    </w:r>
    <w:proofErr w:type="spellEnd"/>
  </w:p>
  <w:p w:rsidR="004619A7" w:rsidRDefault="004619A7">
    <w:pPr>
      <w:pBdr>
        <w:bottom w:val="single" w:sz="6" w:space="1" w:color="auto"/>
      </w:pBdr>
      <w:jc w:val="right"/>
      <w:rPr>
        <w:sz w:val="24"/>
      </w:rPr>
    </w:pPr>
  </w:p>
  <w:p w:rsidR="004619A7" w:rsidRDefault="004619A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619A7" w:rsidRPr="00044193">
      <w:tc>
        <w:tcPr>
          <w:tcW w:w="6379" w:type="dxa"/>
        </w:tcPr>
        <w:p w:rsidR="004619A7" w:rsidRPr="000F6F42" w:rsidRDefault="001911CC" w:rsidP="009379A8">
          <w:pPr>
            <w:rPr>
              <w:lang w:val="es-PE"/>
            </w:rPr>
          </w:pPr>
          <w:r>
            <w:t xml:space="preserve">Web </w:t>
          </w:r>
          <w:proofErr w:type="spellStart"/>
          <w:r>
            <w:t>D’licia</w:t>
          </w:r>
          <w:proofErr w:type="spellEnd"/>
        </w:p>
      </w:tc>
      <w:tc>
        <w:tcPr>
          <w:tcW w:w="3179" w:type="dxa"/>
        </w:tcPr>
        <w:p w:rsidR="004619A7" w:rsidRPr="00044193" w:rsidRDefault="004619A7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044193">
            <w:rPr>
              <w:lang w:val="es-ES"/>
            </w:rPr>
            <w:t xml:space="preserve">  Versión</w:t>
          </w:r>
          <w:r>
            <w:rPr>
              <w:lang w:val="es-ES"/>
            </w:rPr>
            <w:t>:           1.0</w:t>
          </w:r>
        </w:p>
      </w:tc>
    </w:tr>
    <w:tr w:rsidR="004619A7" w:rsidRPr="00044193">
      <w:tc>
        <w:tcPr>
          <w:tcW w:w="6379" w:type="dxa"/>
        </w:tcPr>
        <w:p w:rsidR="004619A7" w:rsidRPr="009379A8" w:rsidRDefault="00BD2213" w:rsidP="001911CC">
          <w:pPr>
            <w:rPr>
              <w:lang w:val="es-PE"/>
            </w:rPr>
          </w:pPr>
          <w:fldSimple w:instr="title  \* Mergeformat ">
            <w:r w:rsidR="004619A7">
              <w:rPr>
                <w:lang w:val="es-ES"/>
              </w:rPr>
              <w:t>Especificación de Caso de Uso</w:t>
            </w:r>
          </w:fldSimple>
          <w:r w:rsidR="004619A7">
            <w:rPr>
              <w:lang w:val="es-ES"/>
            </w:rPr>
            <w:t xml:space="preserve">: </w:t>
          </w:r>
          <w:r w:rsidR="0061281E">
            <w:rPr>
              <w:rFonts w:cs="Arial"/>
              <w:lang w:val="es-PE"/>
            </w:rPr>
            <w:t>Publicar Información</w:t>
          </w:r>
        </w:p>
      </w:tc>
      <w:tc>
        <w:tcPr>
          <w:tcW w:w="3179" w:type="dxa"/>
        </w:tcPr>
        <w:p w:rsidR="004619A7" w:rsidRPr="00044193" w:rsidRDefault="004619A7" w:rsidP="001911CC">
          <w:pPr>
            <w:rPr>
              <w:lang w:val="es-ES"/>
            </w:rPr>
          </w:pPr>
          <w:r w:rsidRPr="00044193">
            <w:rPr>
              <w:lang w:val="es-ES"/>
            </w:rPr>
            <w:t xml:space="preserve">  </w:t>
          </w:r>
          <w:r>
            <w:rPr>
              <w:lang w:val="es-ES"/>
            </w:rPr>
            <w:t>Fecha</w:t>
          </w:r>
          <w:r w:rsidRPr="00044193">
            <w:rPr>
              <w:lang w:val="es-ES"/>
            </w:rPr>
            <w:t xml:space="preserve">:  </w:t>
          </w:r>
          <w:r w:rsidR="001911CC">
            <w:rPr>
              <w:lang w:val="es-ES"/>
            </w:rPr>
            <w:t>05</w:t>
          </w:r>
          <w:r w:rsidR="009379A8">
            <w:rPr>
              <w:lang w:val="es-ES"/>
            </w:rPr>
            <w:t>/</w:t>
          </w:r>
          <w:r>
            <w:rPr>
              <w:lang w:val="es-ES"/>
            </w:rPr>
            <w:t>0</w:t>
          </w:r>
          <w:r w:rsidR="001911CC">
            <w:rPr>
              <w:lang w:val="es-ES"/>
            </w:rPr>
            <w:t>5/2015</w:t>
          </w:r>
        </w:p>
      </w:tc>
    </w:tr>
    <w:tr w:rsidR="004619A7" w:rsidRPr="002D449B">
      <w:tc>
        <w:tcPr>
          <w:tcW w:w="9558" w:type="dxa"/>
          <w:gridSpan w:val="2"/>
        </w:tcPr>
        <w:p w:rsidR="004619A7" w:rsidRPr="00044193" w:rsidRDefault="00B0407C">
          <w:pPr>
            <w:rPr>
              <w:lang w:val="es-ES"/>
            </w:rPr>
          </w:pPr>
          <w:r>
            <w:t>DLC_ECU_03_v1.0</w:t>
          </w:r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.</w:t>
          </w:r>
          <w:proofErr w:type="spellStart"/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doc</w:t>
          </w:r>
          <w:proofErr w:type="spellEnd"/>
        </w:p>
      </w:tc>
    </w:tr>
  </w:tbl>
  <w:p w:rsidR="004619A7" w:rsidRPr="000F6F42" w:rsidRDefault="004619A7">
    <w:pPr>
      <w:pStyle w:val="Encabezado"/>
      <w:rPr>
        <w:lang w:val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7D08BB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  <w:sz w:val="22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727187"/>
    <w:multiLevelType w:val="hybridMultilevel"/>
    <w:tmpl w:val="20E8DAD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C9078B"/>
    <w:multiLevelType w:val="hybridMultilevel"/>
    <w:tmpl w:val="1646FA9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7751E5"/>
    <w:multiLevelType w:val="hybridMultilevel"/>
    <w:tmpl w:val="F03A6B7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1FDC6E0F"/>
    <w:multiLevelType w:val="hybridMultilevel"/>
    <w:tmpl w:val="26084AC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29241B"/>
    <w:multiLevelType w:val="hybridMultilevel"/>
    <w:tmpl w:val="9502ED1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F45EDC"/>
    <w:multiLevelType w:val="hybridMultilevel"/>
    <w:tmpl w:val="D976345A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715C38"/>
    <w:multiLevelType w:val="hybridMultilevel"/>
    <w:tmpl w:val="BE926890"/>
    <w:lvl w:ilvl="0" w:tplc="64CE9B7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0B625A"/>
    <w:multiLevelType w:val="hybridMultilevel"/>
    <w:tmpl w:val="BA6E946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41A51052"/>
    <w:multiLevelType w:val="hybridMultilevel"/>
    <w:tmpl w:val="B13AAB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52D1CD4"/>
    <w:multiLevelType w:val="hybridMultilevel"/>
    <w:tmpl w:val="55646A84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>
    <w:nsid w:val="483156A8"/>
    <w:multiLevelType w:val="hybridMultilevel"/>
    <w:tmpl w:val="7E8AE7BA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8C27BE"/>
    <w:multiLevelType w:val="hybridMultilevel"/>
    <w:tmpl w:val="CC5210FE"/>
    <w:lvl w:ilvl="0" w:tplc="7E284FF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5B1BCB"/>
    <w:multiLevelType w:val="hybridMultilevel"/>
    <w:tmpl w:val="0A90B64E"/>
    <w:lvl w:ilvl="0" w:tplc="A54CC7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56CC29E1"/>
    <w:multiLevelType w:val="hybridMultilevel"/>
    <w:tmpl w:val="AF9A5728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D757478"/>
    <w:multiLevelType w:val="multilevel"/>
    <w:tmpl w:val="E6E681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4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7"/>
  </w:num>
  <w:num w:numId="12">
    <w:abstractNumId w:val="15"/>
  </w:num>
  <w:num w:numId="13">
    <w:abstractNumId w:val="32"/>
  </w:num>
  <w:num w:numId="14">
    <w:abstractNumId w:val="14"/>
  </w:num>
  <w:num w:numId="15">
    <w:abstractNumId w:val="6"/>
  </w:num>
  <w:num w:numId="16">
    <w:abstractNumId w:val="31"/>
  </w:num>
  <w:num w:numId="17">
    <w:abstractNumId w:val="23"/>
  </w:num>
  <w:num w:numId="18">
    <w:abstractNumId w:val="9"/>
  </w:num>
  <w:num w:numId="19">
    <w:abstractNumId w:val="20"/>
  </w:num>
  <w:num w:numId="20">
    <w:abstractNumId w:val="12"/>
  </w:num>
  <w:num w:numId="21">
    <w:abstractNumId w:val="29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7"/>
  </w:num>
  <w:num w:numId="36">
    <w:abstractNumId w:val="30"/>
  </w:num>
  <w:num w:numId="37">
    <w:abstractNumId w:val="24"/>
  </w:num>
  <w:num w:numId="38">
    <w:abstractNumId w:val="13"/>
  </w:num>
  <w:num w:numId="39">
    <w:abstractNumId w:val="10"/>
  </w:num>
  <w:num w:numId="40">
    <w:abstractNumId w:val="19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</w:num>
  <w:num w:numId="43">
    <w:abstractNumId w:val="28"/>
  </w:num>
  <w:num w:numId="44">
    <w:abstractNumId w:val="11"/>
  </w:num>
  <w:num w:numId="45">
    <w:abstractNumId w:val="21"/>
  </w:num>
  <w:num w:numId="46">
    <w:abstractNumId w:val="7"/>
  </w:num>
  <w:num w:numId="47">
    <w:abstractNumId w:val="3"/>
  </w:num>
  <w:num w:numId="48">
    <w:abstractNumId w:val="22"/>
  </w:num>
  <w:num w:numId="49">
    <w:abstractNumId w:val="18"/>
  </w:num>
  <w:num w:numId="5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6E5273"/>
    <w:rsid w:val="0000442C"/>
    <w:rsid w:val="00021ED9"/>
    <w:rsid w:val="0003405C"/>
    <w:rsid w:val="00043367"/>
    <w:rsid w:val="00044193"/>
    <w:rsid w:val="00073021"/>
    <w:rsid w:val="000A2D8B"/>
    <w:rsid w:val="000B05F2"/>
    <w:rsid w:val="000D6262"/>
    <w:rsid w:val="000D6C96"/>
    <w:rsid w:val="000F6F42"/>
    <w:rsid w:val="000F764B"/>
    <w:rsid w:val="000F7EA8"/>
    <w:rsid w:val="00111BE8"/>
    <w:rsid w:val="0015281B"/>
    <w:rsid w:val="00161C4E"/>
    <w:rsid w:val="0018660A"/>
    <w:rsid w:val="001911CC"/>
    <w:rsid w:val="001A7AF0"/>
    <w:rsid w:val="001C3C6A"/>
    <w:rsid w:val="001D4680"/>
    <w:rsid w:val="001D519D"/>
    <w:rsid w:val="001E0C21"/>
    <w:rsid w:val="0020246E"/>
    <w:rsid w:val="002112BD"/>
    <w:rsid w:val="00215822"/>
    <w:rsid w:val="00222655"/>
    <w:rsid w:val="00265E84"/>
    <w:rsid w:val="00271DB5"/>
    <w:rsid w:val="00276498"/>
    <w:rsid w:val="002969BB"/>
    <w:rsid w:val="00296AAF"/>
    <w:rsid w:val="002B54BF"/>
    <w:rsid w:val="002D449B"/>
    <w:rsid w:val="002E0014"/>
    <w:rsid w:val="002F60E7"/>
    <w:rsid w:val="00314982"/>
    <w:rsid w:val="0033215C"/>
    <w:rsid w:val="00333581"/>
    <w:rsid w:val="00343F18"/>
    <w:rsid w:val="00350336"/>
    <w:rsid w:val="00352297"/>
    <w:rsid w:val="00383EBE"/>
    <w:rsid w:val="003959B4"/>
    <w:rsid w:val="003C37F0"/>
    <w:rsid w:val="003D0F48"/>
    <w:rsid w:val="003E17EC"/>
    <w:rsid w:val="003E4AB6"/>
    <w:rsid w:val="003F5956"/>
    <w:rsid w:val="00414F04"/>
    <w:rsid w:val="00415827"/>
    <w:rsid w:val="00423C90"/>
    <w:rsid w:val="00445D00"/>
    <w:rsid w:val="004619A7"/>
    <w:rsid w:val="004664EC"/>
    <w:rsid w:val="004669BA"/>
    <w:rsid w:val="00482DED"/>
    <w:rsid w:val="004915B6"/>
    <w:rsid w:val="004D69F6"/>
    <w:rsid w:val="004E0C6C"/>
    <w:rsid w:val="004E6A50"/>
    <w:rsid w:val="005100D6"/>
    <w:rsid w:val="00512B59"/>
    <w:rsid w:val="005331D9"/>
    <w:rsid w:val="00534CE7"/>
    <w:rsid w:val="00535438"/>
    <w:rsid w:val="00543E1C"/>
    <w:rsid w:val="005D2A22"/>
    <w:rsid w:val="005E507C"/>
    <w:rsid w:val="005F2AA1"/>
    <w:rsid w:val="00601295"/>
    <w:rsid w:val="0061281E"/>
    <w:rsid w:val="00634686"/>
    <w:rsid w:val="0063519E"/>
    <w:rsid w:val="00643B3E"/>
    <w:rsid w:val="00661699"/>
    <w:rsid w:val="006A6B34"/>
    <w:rsid w:val="006B3A43"/>
    <w:rsid w:val="006E5273"/>
    <w:rsid w:val="006F0E38"/>
    <w:rsid w:val="0073622F"/>
    <w:rsid w:val="0076623B"/>
    <w:rsid w:val="0078413E"/>
    <w:rsid w:val="007A3492"/>
    <w:rsid w:val="007B32B4"/>
    <w:rsid w:val="007D63C9"/>
    <w:rsid w:val="007D78D8"/>
    <w:rsid w:val="007E277E"/>
    <w:rsid w:val="007E5B59"/>
    <w:rsid w:val="007E5C9E"/>
    <w:rsid w:val="00802399"/>
    <w:rsid w:val="00804356"/>
    <w:rsid w:val="00810EF8"/>
    <w:rsid w:val="00812DDD"/>
    <w:rsid w:val="00815EDE"/>
    <w:rsid w:val="0082747A"/>
    <w:rsid w:val="00832C1D"/>
    <w:rsid w:val="00894856"/>
    <w:rsid w:val="0089621F"/>
    <w:rsid w:val="008E0721"/>
    <w:rsid w:val="008F3848"/>
    <w:rsid w:val="00911765"/>
    <w:rsid w:val="00917541"/>
    <w:rsid w:val="00930D98"/>
    <w:rsid w:val="009379A8"/>
    <w:rsid w:val="009B03F9"/>
    <w:rsid w:val="009F4946"/>
    <w:rsid w:val="00A36E64"/>
    <w:rsid w:val="00A45D8F"/>
    <w:rsid w:val="00A63FF1"/>
    <w:rsid w:val="00A71AE0"/>
    <w:rsid w:val="00A743B1"/>
    <w:rsid w:val="00A75A8D"/>
    <w:rsid w:val="00A87617"/>
    <w:rsid w:val="00AA2463"/>
    <w:rsid w:val="00AD45A9"/>
    <w:rsid w:val="00AF109A"/>
    <w:rsid w:val="00AF5BC4"/>
    <w:rsid w:val="00B0407C"/>
    <w:rsid w:val="00B26333"/>
    <w:rsid w:val="00B342D4"/>
    <w:rsid w:val="00B7457F"/>
    <w:rsid w:val="00B86168"/>
    <w:rsid w:val="00BD2213"/>
    <w:rsid w:val="00C02448"/>
    <w:rsid w:val="00C36AB3"/>
    <w:rsid w:val="00C81C43"/>
    <w:rsid w:val="00C87D1C"/>
    <w:rsid w:val="00CC488E"/>
    <w:rsid w:val="00CD07DA"/>
    <w:rsid w:val="00D035D0"/>
    <w:rsid w:val="00D139AE"/>
    <w:rsid w:val="00D1462D"/>
    <w:rsid w:val="00D31C49"/>
    <w:rsid w:val="00D4387C"/>
    <w:rsid w:val="00D44936"/>
    <w:rsid w:val="00D52638"/>
    <w:rsid w:val="00D57F3B"/>
    <w:rsid w:val="00D66848"/>
    <w:rsid w:val="00D84DB6"/>
    <w:rsid w:val="00D95E53"/>
    <w:rsid w:val="00DC2791"/>
    <w:rsid w:val="00DD4FD7"/>
    <w:rsid w:val="00DD66DF"/>
    <w:rsid w:val="00DE62C7"/>
    <w:rsid w:val="00DF3710"/>
    <w:rsid w:val="00DF79AC"/>
    <w:rsid w:val="00E02263"/>
    <w:rsid w:val="00E07090"/>
    <w:rsid w:val="00E267D7"/>
    <w:rsid w:val="00E31745"/>
    <w:rsid w:val="00E36184"/>
    <w:rsid w:val="00E41D24"/>
    <w:rsid w:val="00E566DD"/>
    <w:rsid w:val="00E67361"/>
    <w:rsid w:val="00E911D3"/>
    <w:rsid w:val="00EA1E3C"/>
    <w:rsid w:val="00EB0A64"/>
    <w:rsid w:val="00EB4798"/>
    <w:rsid w:val="00EB7A8A"/>
    <w:rsid w:val="00F01017"/>
    <w:rsid w:val="00F20215"/>
    <w:rsid w:val="00F80516"/>
    <w:rsid w:val="00F93691"/>
    <w:rsid w:val="00FC517C"/>
    <w:rsid w:val="00FD52F6"/>
    <w:rsid w:val="00FE2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E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3E17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3E17EC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3E17EC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3E17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3E17E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3E17E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E17E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3E17E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3E17E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A5479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link w:val="Ttulo2"/>
    <w:uiPriority w:val="9"/>
    <w:semiHidden/>
    <w:rsid w:val="00DA5479"/>
    <w:rPr>
      <w:rFonts w:ascii="Cambria" w:eastAsia="MS Gothic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DA5479"/>
    <w:rPr>
      <w:rFonts w:ascii="Cambria" w:eastAsia="MS Gothic" w:hAnsi="Cambria" w:cs="Times New Roman"/>
      <w:b/>
      <w:bCs/>
      <w:sz w:val="26"/>
      <w:szCs w:val="26"/>
      <w:lang w:val="en-US" w:eastAsia="en-US"/>
    </w:rPr>
  </w:style>
  <w:style w:type="character" w:customStyle="1" w:styleId="Ttulo4Car">
    <w:name w:val="Título 4 Car"/>
    <w:link w:val="Ttulo4"/>
    <w:uiPriority w:val="9"/>
    <w:semiHidden/>
    <w:rsid w:val="00DA5479"/>
    <w:rPr>
      <w:rFonts w:ascii="Calibri" w:eastAsia="MS Mincho" w:hAnsi="Calibri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semiHidden/>
    <w:rsid w:val="00DA5479"/>
    <w:rPr>
      <w:rFonts w:ascii="Calibri" w:eastAsia="MS Mincho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uiPriority w:val="9"/>
    <w:semiHidden/>
    <w:rsid w:val="00DA5479"/>
    <w:rPr>
      <w:rFonts w:ascii="Calibri" w:eastAsia="MS Mincho" w:hAnsi="Calibri" w:cs="Times New Roman"/>
      <w:b/>
      <w:bCs/>
      <w:lang w:val="en-US" w:eastAsia="en-US"/>
    </w:rPr>
  </w:style>
  <w:style w:type="character" w:customStyle="1" w:styleId="Ttulo7Car">
    <w:name w:val="Título 7 Car"/>
    <w:link w:val="Ttulo7"/>
    <w:uiPriority w:val="9"/>
    <w:semiHidden/>
    <w:rsid w:val="00DA5479"/>
    <w:rPr>
      <w:rFonts w:ascii="Calibri" w:eastAsia="MS Mincho" w:hAnsi="Calibri" w:cs="Times New Roman"/>
      <w:sz w:val="24"/>
      <w:szCs w:val="24"/>
      <w:lang w:val="en-US" w:eastAsia="en-US"/>
    </w:rPr>
  </w:style>
  <w:style w:type="character" w:customStyle="1" w:styleId="Ttulo8Car">
    <w:name w:val="Título 8 Car"/>
    <w:link w:val="Ttulo8"/>
    <w:uiPriority w:val="9"/>
    <w:semiHidden/>
    <w:rsid w:val="00DA5479"/>
    <w:rPr>
      <w:rFonts w:ascii="Calibri" w:eastAsia="MS Mincho" w:hAnsi="Calibri" w:cs="Times New Roman"/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uiPriority w:val="9"/>
    <w:semiHidden/>
    <w:rsid w:val="00DA5479"/>
    <w:rPr>
      <w:rFonts w:ascii="Cambria" w:eastAsia="MS Gothic" w:hAnsi="Cambria" w:cs="Times New Roman"/>
      <w:lang w:val="en-US" w:eastAsia="en-US"/>
    </w:rPr>
  </w:style>
  <w:style w:type="paragraph" w:customStyle="1" w:styleId="Paragraph2">
    <w:name w:val="Paragraph2"/>
    <w:basedOn w:val="Normal"/>
    <w:uiPriority w:val="99"/>
    <w:rsid w:val="003E17E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3E17E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link w:val="Ttulo"/>
    <w:uiPriority w:val="10"/>
    <w:rsid w:val="00DA5479"/>
    <w:rPr>
      <w:rFonts w:ascii="Cambria" w:eastAsia="MS Gothic" w:hAnsi="Cambria" w:cs="Times New Roman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ar"/>
    <w:uiPriority w:val="99"/>
    <w:qFormat/>
    <w:rsid w:val="003E17EC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DA5479"/>
    <w:rPr>
      <w:rFonts w:ascii="Cambria" w:eastAsia="MS Gothic" w:hAnsi="Cambria" w:cs="Times New Roman"/>
      <w:sz w:val="24"/>
      <w:szCs w:val="24"/>
      <w:lang w:val="en-US" w:eastAsia="en-US"/>
    </w:rPr>
  </w:style>
  <w:style w:type="paragraph" w:styleId="Sangranormal">
    <w:name w:val="Normal Indent"/>
    <w:basedOn w:val="Normal"/>
    <w:uiPriority w:val="99"/>
    <w:semiHidden/>
    <w:rsid w:val="003E17EC"/>
    <w:pPr>
      <w:ind w:left="900" w:hanging="900"/>
    </w:pPr>
  </w:style>
  <w:style w:type="paragraph" w:styleId="TDC1">
    <w:name w:val="toc 1"/>
    <w:basedOn w:val="Normal"/>
    <w:next w:val="Normal"/>
    <w:uiPriority w:val="39"/>
    <w:rsid w:val="003E17E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3E17EC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3E17EC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DA5479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DA5479"/>
    <w:rPr>
      <w:sz w:val="20"/>
      <w:szCs w:val="20"/>
      <w:lang w:val="en-US" w:eastAsia="en-US"/>
    </w:rPr>
  </w:style>
  <w:style w:type="character" w:styleId="Nmerodepgina">
    <w:name w:val="page number"/>
    <w:uiPriority w:val="99"/>
    <w:semiHidden/>
    <w:rsid w:val="003E17EC"/>
    <w:rPr>
      <w:rFonts w:cs="Times New Roman"/>
    </w:rPr>
  </w:style>
  <w:style w:type="paragraph" w:customStyle="1" w:styleId="Paragraph3">
    <w:name w:val="Paragraph3"/>
    <w:basedOn w:val="Normal"/>
    <w:uiPriority w:val="99"/>
    <w:rsid w:val="003E17E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3E17E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uiPriority w:val="99"/>
    <w:rsid w:val="003E17EC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semiHidden/>
    <w:rsid w:val="003E17EC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DA5479"/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99"/>
    <w:semiHidden/>
    <w:rsid w:val="003E17EC"/>
    <w:pPr>
      <w:ind w:left="600"/>
    </w:pPr>
  </w:style>
  <w:style w:type="paragraph" w:styleId="TDC5">
    <w:name w:val="toc 5"/>
    <w:basedOn w:val="Normal"/>
    <w:next w:val="Normal"/>
    <w:uiPriority w:val="99"/>
    <w:semiHidden/>
    <w:rsid w:val="003E17EC"/>
    <w:pPr>
      <w:ind w:left="800"/>
    </w:pPr>
  </w:style>
  <w:style w:type="paragraph" w:styleId="TDC6">
    <w:name w:val="toc 6"/>
    <w:basedOn w:val="Normal"/>
    <w:next w:val="Normal"/>
    <w:uiPriority w:val="99"/>
    <w:semiHidden/>
    <w:rsid w:val="003E17EC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3E17EC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3E17EC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3E17EC"/>
    <w:pPr>
      <w:ind w:left="1600"/>
    </w:pPr>
  </w:style>
  <w:style w:type="paragraph" w:customStyle="1" w:styleId="Bullet1">
    <w:name w:val="Bullet1"/>
    <w:basedOn w:val="Normal"/>
    <w:uiPriority w:val="99"/>
    <w:rsid w:val="003E17EC"/>
    <w:pPr>
      <w:ind w:left="720" w:hanging="432"/>
    </w:pPr>
  </w:style>
  <w:style w:type="paragraph" w:customStyle="1" w:styleId="Bullet2">
    <w:name w:val="Bullet2"/>
    <w:basedOn w:val="Normal"/>
    <w:uiPriority w:val="99"/>
    <w:rsid w:val="003E17EC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uiPriority w:val="99"/>
    <w:semiHidden/>
    <w:rsid w:val="003E17EC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DA5479"/>
    <w:rPr>
      <w:sz w:val="0"/>
      <w:szCs w:val="0"/>
      <w:lang w:val="en-US" w:eastAsia="en-US"/>
    </w:rPr>
  </w:style>
  <w:style w:type="character" w:styleId="Refdenotaalpie">
    <w:name w:val="footnote reference"/>
    <w:uiPriority w:val="99"/>
    <w:semiHidden/>
    <w:rsid w:val="003E17EC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3E17E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rsid w:val="003E17E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3E17EC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uiPriority w:val="99"/>
    <w:semiHidden/>
    <w:rsid w:val="003E17EC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DA5479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E17EC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rsid w:val="003E17E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3E17EC"/>
    <w:pPr>
      <w:widowControl/>
      <w:numPr>
        <w:numId w:val="3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FC517C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uiPriority w:val="99"/>
    <w:semiHidden/>
    <w:rsid w:val="003E17E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E17E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uiPriority w:val="99"/>
    <w:rsid w:val="003E17EC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rsid w:val="004E6A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4E6A50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99"/>
    <w:qFormat/>
    <w:rsid w:val="00DD66DF"/>
    <w:pPr>
      <w:ind w:left="720"/>
      <w:contextualSpacing/>
    </w:pPr>
  </w:style>
  <w:style w:type="paragraph" w:styleId="Revisin">
    <w:name w:val="Revision"/>
    <w:hidden/>
    <w:uiPriority w:val="99"/>
    <w:semiHidden/>
    <w:rsid w:val="00343F18"/>
    <w:rPr>
      <w:lang w:val="en-US" w:eastAsia="en-US"/>
    </w:rPr>
  </w:style>
  <w:style w:type="character" w:styleId="Textoennegrita">
    <w:name w:val="Strong"/>
    <w:basedOn w:val="Fuentedeprrafopredeter"/>
    <w:qFormat/>
    <w:locked/>
    <w:rsid w:val="00343F18"/>
    <w:rPr>
      <w:b/>
      <w:bCs/>
    </w:rPr>
  </w:style>
  <w:style w:type="paragraph" w:styleId="Sinespaciado">
    <w:name w:val="No Spacing"/>
    <w:uiPriority w:val="1"/>
    <w:qFormat/>
    <w:rsid w:val="00343F18"/>
    <w:pPr>
      <w:widowControl w:val="0"/>
    </w:pPr>
    <w:rPr>
      <w:lang w:val="en-US" w:eastAsia="en-US"/>
    </w:rPr>
  </w:style>
  <w:style w:type="character" w:styleId="nfasis">
    <w:name w:val="Emphasis"/>
    <w:basedOn w:val="Fuentedeprrafopredeter"/>
    <w:qFormat/>
    <w:locked/>
    <w:rsid w:val="004158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95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6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2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35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17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58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3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wnloads\Plantillas&amp;Ejemplos_CUS_SAD_RSS_PlanGestion\1_1_Plantilla_rup_Especificacion_de_Caso_de_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048CB-F503-4CDF-8D53-505D59F2E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1_1_Plantilla_rup_Especificacion_de_Caso_de_Uso</Template>
  <TotalTime>123</TotalTime>
  <Pages>11</Pages>
  <Words>553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Nombre de la Empresa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>Nombre del Proyecto</dc:subject>
  <dc:creator>Marlon</dc:creator>
  <cp:lastModifiedBy>Diego</cp:lastModifiedBy>
  <cp:revision>31</cp:revision>
  <cp:lastPrinted>2012-10-13T04:56:00Z</cp:lastPrinted>
  <dcterms:created xsi:type="dcterms:W3CDTF">2014-06-30T19:36:00Z</dcterms:created>
  <dcterms:modified xsi:type="dcterms:W3CDTF">2015-05-26T23:13:00Z</dcterms:modified>
</cp:coreProperties>
</file>